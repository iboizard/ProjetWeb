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dedisposition"/>
        <w:tblW w:w="8685" w:type="dxa"/>
        <w:tblBorders>
          <w:bottom w:val="single" w:sz="8" w:space="0" w:color="F79595" w:themeColor="accent1" w:themeTint="99"/>
        </w:tblBorders>
        <w:tblLayout w:type="fixed"/>
        <w:tblCellMar>
          <w:bottom w:w="360" w:type="dxa"/>
        </w:tblCellMar>
        <w:tblLook w:val="04A0" w:firstRow="1" w:lastRow="0" w:firstColumn="1" w:lastColumn="0" w:noHBand="0" w:noVBand="1"/>
        <w:tblDescription w:val="Tableau de disposition dans lequel vous pouvez entrer le nom, l’adresse et le logo de la société"/>
      </w:tblPr>
      <w:tblGrid>
        <w:gridCol w:w="2694"/>
        <w:gridCol w:w="2976"/>
        <w:gridCol w:w="1530"/>
        <w:gridCol w:w="1485"/>
      </w:tblGrid>
      <w:tr w:rsidR="009C6C28" w:rsidTr="007821FB">
        <w:tc>
          <w:tcPr>
            <w:tcW w:w="7200" w:type="dxa"/>
            <w:gridSpan w:val="3"/>
            <w:vAlign w:val="bottom"/>
          </w:tcPr>
          <w:sdt>
            <w:sdtPr>
              <w:alias w:val="Entrez le nom de votre société :"/>
              <w:tag w:val="Entrez le nom de votre société :"/>
              <w:id w:val="-886792623"/>
              <w:placeholder>
                <w:docPart w:val="8D74D5F4515F4608A26BABD7822D337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:rsidR="009C6C28" w:rsidRDefault="00CE1BAD">
                <w:pPr>
                  <w:pStyle w:val="Nom"/>
                  <w:ind w:left="0" w:right="0"/>
                </w:pPr>
                <w:r>
                  <w:t>Marius DELAHAY et Ilona BOIZARD</w:t>
                </w:r>
              </w:p>
            </w:sdtContent>
          </w:sdt>
          <w:p w:rsidR="009C6C28" w:rsidRDefault="00C17D21" w:rsidP="005A605C">
            <w:pPr>
              <w:pStyle w:val="Sansinterligne"/>
              <w:ind w:left="0" w:right="0"/>
            </w:pPr>
            <w:sdt>
              <w:sdtPr>
                <w:alias w:val="Entrez le code postal et la ville :"/>
                <w:tag w:val="Entrez le code postal et la ville :"/>
                <w:id w:val="99161012"/>
                <w:placeholder>
                  <w:docPart w:val="AA35D6A9EC8140E8B75D2EBD14B08E0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5A605C">
                  <w:t>33400 Talence</w:t>
                </w:r>
              </w:sdtContent>
            </w:sdt>
          </w:p>
        </w:tc>
        <w:tc>
          <w:tcPr>
            <w:tcW w:w="1485" w:type="dxa"/>
            <w:vAlign w:val="center"/>
          </w:tcPr>
          <w:p w:rsidR="009C6C28" w:rsidRDefault="00461138">
            <w:pPr>
              <w:pStyle w:val="Sansinterligne"/>
              <w:ind w:left="0" w:right="0"/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-673735</wp:posOffset>
                  </wp:positionH>
                  <wp:positionV relativeFrom="paragraph">
                    <wp:posOffset>14605</wp:posOffset>
                  </wp:positionV>
                  <wp:extent cx="1583055" cy="435610"/>
                  <wp:effectExtent l="0" t="0" r="0" b="2540"/>
                  <wp:wrapNone/>
                  <wp:docPr id="1" name="Image 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space_réservé_au_logo.t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055" cy="43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C6C28" w:rsidTr="005611EC">
        <w:tblPrEx>
          <w:tblBorders>
            <w:bottom w:val="single" w:sz="4" w:space="0" w:color="F79595" w:themeColor="accent1" w:themeTint="99"/>
          </w:tblBorders>
          <w:tblCellMar>
            <w:bottom w:w="0" w:type="dxa"/>
          </w:tblCellMar>
        </w:tblPrEx>
        <w:sdt>
          <w:sdtPr>
            <w:alias w:val="Date :"/>
            <w:tag w:val="Date :"/>
            <w:id w:val="1220251055"/>
            <w:placeholder>
              <w:docPart w:val="D1568DA041FB4191B052E49930BE80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94" w:type="dxa"/>
                <w:vAlign w:val="bottom"/>
              </w:tcPr>
              <w:p w:rsidR="009C6C28" w:rsidRDefault="002C6224">
                <w:pPr>
                  <w:pStyle w:val="Titreduformulaire"/>
                  <w:ind w:left="0" w:right="0"/>
                </w:pPr>
                <w:r>
                  <w:rPr>
                    <w:lang w:bidi="fr-FR"/>
                  </w:rPr>
                  <w:t>Date</w:t>
                </w:r>
              </w:p>
            </w:tc>
          </w:sdtContent>
        </w:sdt>
        <w:sdt>
          <w:sdtPr>
            <w:alias w:val="Services effectués par :"/>
            <w:tag w:val="Services effectués par :"/>
            <w:id w:val="2031139095"/>
            <w:placeholder>
              <w:docPart w:val="CF9390061A684CDFBC1099BF7055A8D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976" w:type="dxa"/>
                <w:vAlign w:val="bottom"/>
              </w:tcPr>
              <w:p w:rsidR="009C6C28" w:rsidRDefault="002C6224">
                <w:pPr>
                  <w:pStyle w:val="Titreduformulaire"/>
                  <w:ind w:left="0" w:right="0"/>
                </w:pPr>
                <w:r>
                  <w:rPr>
                    <w:lang w:bidi="fr-FR"/>
                  </w:rPr>
                  <w:t>Services effectués par :</w:t>
                </w:r>
              </w:p>
            </w:tc>
          </w:sdtContent>
        </w:sdt>
        <w:sdt>
          <w:sdtPr>
            <w:alias w:val="Services effectués pour :"/>
            <w:tag w:val="Services effectués pour :"/>
            <w:id w:val="-1181435142"/>
            <w:placeholder>
              <w:docPart w:val="DF03178528A1431C9908A4AA6F4967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15" w:type="dxa"/>
                <w:gridSpan w:val="2"/>
                <w:vAlign w:val="bottom"/>
              </w:tcPr>
              <w:p w:rsidR="009C6C28" w:rsidRDefault="002C6224">
                <w:pPr>
                  <w:pStyle w:val="Titreduformulaire"/>
                  <w:ind w:left="0" w:right="0"/>
                </w:pPr>
                <w:r>
                  <w:rPr>
                    <w:lang w:bidi="fr-FR"/>
                  </w:rPr>
                  <w:t>Services effectués pour :</w:t>
                </w:r>
              </w:p>
            </w:tc>
          </w:sdtContent>
        </w:sdt>
      </w:tr>
      <w:tr w:rsidR="009C6C28" w:rsidTr="005611EC">
        <w:tblPrEx>
          <w:tblBorders>
            <w:bottom w:val="single" w:sz="4" w:space="0" w:color="F79595" w:themeColor="accent1" w:themeTint="99"/>
          </w:tblBorders>
          <w:tblCellMar>
            <w:bottom w:w="0" w:type="dxa"/>
          </w:tblCellMar>
        </w:tblPrEx>
        <w:tc>
          <w:tcPr>
            <w:tcW w:w="2694" w:type="dxa"/>
            <w:tcBorders>
              <w:bottom w:val="single" w:sz="4" w:space="0" w:color="F79595" w:themeColor="accent1" w:themeTint="99"/>
            </w:tcBorders>
            <w:tcMar>
              <w:bottom w:w="360" w:type="dxa"/>
            </w:tcMar>
          </w:tcPr>
          <w:sdt>
            <w:sdtPr>
              <w:alias w:val="Entrez la date du Cahier des charges :"/>
              <w:tag w:val="Entrez la date du Cahier des charges :"/>
              <w:id w:val="-51779874"/>
              <w:placeholder>
                <w:docPart w:val="C4CE76BA17EA4D8AA0FC725E7D1077E4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p w:rsidR="00DB279F" w:rsidRDefault="005A605C" w:rsidP="005A605C">
                <w:pPr>
                  <w:pStyle w:val="Sansinterligne"/>
                  <w:ind w:left="0" w:right="0"/>
                </w:pPr>
                <w:r>
                  <w:t>16/10/2023</w:t>
                </w:r>
              </w:p>
            </w:sdtContent>
          </w:sdt>
        </w:tc>
        <w:tc>
          <w:tcPr>
            <w:tcW w:w="2976" w:type="dxa"/>
            <w:tcBorders>
              <w:bottom w:val="single" w:sz="4" w:space="0" w:color="F79595" w:themeColor="accent1" w:themeTint="99"/>
            </w:tcBorders>
            <w:tcMar>
              <w:bottom w:w="360" w:type="dxa"/>
            </w:tcMar>
          </w:tcPr>
          <w:sdt>
            <w:sdtPr>
              <w:alias w:val="Entrez le nom de votre société :"/>
              <w:tag w:val="Entrez le nom de votre société :"/>
              <w:id w:val="1030147295"/>
              <w:placeholder>
                <w:docPart w:val="8D74D5F4515F4608A26BABD7822D337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:rsidR="009C6C28" w:rsidRDefault="00CE1BAD">
                <w:pPr>
                  <w:pStyle w:val="Sansinterligne"/>
                  <w:ind w:left="0" w:right="0"/>
                </w:pPr>
                <w:r>
                  <w:t>Marius DELAHAY et Ilona BOIZARD</w:t>
                </w:r>
              </w:p>
            </w:sdtContent>
          </w:sdt>
          <w:sdt>
            <w:sdtPr>
              <w:alias w:val="Entrez l’adresse de l’entreprise :"/>
              <w:tag w:val="Entrez l’adresse de l’entreprise :"/>
              <w:id w:val="-1912224678"/>
              <w:placeholder>
                <w:docPart w:val="6B419642A04F48FCA3817CCD41A71254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9C6C28" w:rsidRDefault="005A605C" w:rsidP="005A605C">
                <w:pPr>
                  <w:pStyle w:val="Sansinterligne"/>
                  <w:ind w:left="0" w:right="0"/>
                </w:pPr>
                <w:r>
                  <w:t>Ilona BOIZARD</w:t>
                </w:r>
              </w:p>
            </w:sdtContent>
          </w:sdt>
        </w:tc>
        <w:tc>
          <w:tcPr>
            <w:tcW w:w="3015" w:type="dxa"/>
            <w:gridSpan w:val="2"/>
            <w:tcBorders>
              <w:bottom w:val="single" w:sz="4" w:space="0" w:color="F79595" w:themeColor="accent1" w:themeTint="99"/>
            </w:tcBorders>
            <w:tcMar>
              <w:bottom w:w="360" w:type="dxa"/>
            </w:tcMar>
          </w:tcPr>
          <w:p w:rsidR="009C6C28" w:rsidRDefault="00C17D21" w:rsidP="005A605C">
            <w:pPr>
              <w:pStyle w:val="Sansinterligne"/>
              <w:ind w:left="0" w:right="0"/>
            </w:pPr>
            <w:sdt>
              <w:sdtPr>
                <w:alias w:val="Entrez le nom du client :"/>
                <w:tag w:val="Entrez le nom du client :"/>
                <w:id w:val="1547719949"/>
                <w:placeholder>
                  <w:docPart w:val="CFBDA17F89BD4D0AB0505148094C2F7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5A605C">
                  <w:t>Corentin LATAPPY</w:t>
                </w:r>
              </w:sdtContent>
            </w:sdt>
          </w:p>
        </w:tc>
      </w:tr>
    </w:tbl>
    <w:p w:rsidR="009C6C28" w:rsidRDefault="009C6C28"/>
    <w:p w:rsidR="009C6C28" w:rsidRDefault="00C17D21">
      <w:sdt>
        <w:sdtPr>
          <w:alias w:val="Entrez le texte du paragraphe :"/>
          <w:tag w:val="Entrez le texte du paragraphe :"/>
          <w:id w:val="824401681"/>
          <w:placeholder>
            <w:docPart w:val="118A1EF701084041AADCE276D2F2DFCD"/>
          </w:placeholder>
          <w:temporary/>
          <w:showingPlcHdr/>
          <w15:appearance w15:val="hidden"/>
        </w:sdtPr>
        <w:sdtEndPr/>
        <w:sdtContent>
          <w:r w:rsidR="002C6224">
            <w:rPr>
              <w:lang w:bidi="fr-FR"/>
            </w:rPr>
            <w:t>Le cahier des charges (SOW) est émis en vertu du présent contrat de service de consultant entre</w:t>
          </w:r>
        </w:sdtContent>
      </w:sdt>
      <w:sdt>
        <w:sdtPr>
          <w:alias w:val="Nom du client :"/>
          <w:tag w:val="Nom du client :"/>
          <w:id w:val="-1086379648"/>
          <w:placeholder>
            <w:docPart w:val="326E90D361344C579ED88FDD68D858F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/>
        </w:sdtPr>
        <w:sdtEndPr/>
        <w:sdtContent>
          <w:r w:rsidR="005A605C">
            <w:t>Corentin LATAPPY</w:t>
          </w:r>
        </w:sdtContent>
      </w:sdt>
      <w:r w:rsidR="002C6224">
        <w:rPr>
          <w:lang w:bidi="fr-FR"/>
        </w:rPr>
        <w:t xml:space="preserve"> </w:t>
      </w:r>
      <w:sdt>
        <w:sdtPr>
          <w:alias w:val="Entrez le texte du paragraphe :"/>
          <w:tag w:val="Entrez le texte du paragraphe :"/>
          <w:id w:val="-2082212732"/>
          <w:placeholder>
            <w:docPart w:val="C543A9CFC98B42188626869EAD1EF18F"/>
          </w:placeholder>
          <w:temporary/>
          <w:showingPlcHdr/>
          <w15:appearance w15:val="hidden"/>
        </w:sdtPr>
        <w:sdtEndPr/>
        <w:sdtContent>
          <w:r w:rsidR="002C6224">
            <w:rPr>
              <w:lang w:bidi="fr-FR"/>
            </w:rPr>
            <w:t>(« Client») et</w:t>
          </w:r>
        </w:sdtContent>
      </w:sdt>
      <w:r w:rsidR="002C6224">
        <w:rPr>
          <w:lang w:bidi="fr-FR"/>
        </w:rPr>
        <w:t xml:space="preserve"> </w:t>
      </w:r>
      <w:sdt>
        <w:sdtPr>
          <w:alias w:val="Nom de votre société :"/>
          <w:tag w:val="Nom de votre société :"/>
          <w:id w:val="1543249948"/>
          <w:placeholder>
            <w:docPart w:val="45A6D3F9D61D4A448C8C6F7846BBC9F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5A605C">
            <w:t>Marius DELAHAY</w:t>
          </w:r>
          <w:r w:rsidR="00CE1BAD">
            <w:t xml:space="preserve"> et Ilona BOIZARD</w:t>
          </w:r>
        </w:sdtContent>
      </w:sdt>
      <w:r w:rsidR="002C6224">
        <w:rPr>
          <w:lang w:bidi="fr-FR"/>
        </w:rPr>
        <w:t xml:space="preserve"> </w:t>
      </w:r>
      <w:sdt>
        <w:sdtPr>
          <w:alias w:val="Entrez le texte du paragraphe :"/>
          <w:tag w:val="Entrez le texte du paragraphe :"/>
          <w:id w:val="226969831"/>
          <w:placeholder>
            <w:docPart w:val="875992ABB9C643A3A4BAD44D9349BC3B"/>
          </w:placeholder>
          <w:temporary/>
          <w:showingPlcHdr/>
          <w15:appearance w15:val="hidden"/>
        </w:sdtPr>
        <w:sdtEndPr/>
        <w:sdtContent>
          <w:r w:rsidR="002C6224">
            <w:rPr>
              <w:lang w:bidi="fr-FR"/>
            </w:rPr>
            <w:t>(« Fournisseur »), en date d'effet de</w:t>
          </w:r>
        </w:sdtContent>
      </w:sdt>
      <w:r w:rsidR="002C6224">
        <w:rPr>
          <w:lang w:bidi="fr-FR"/>
        </w:rPr>
        <w:t xml:space="preserve"> </w:t>
      </w:r>
      <w:r w:rsidR="00CE1BAD">
        <w:t>16/10/2023</w:t>
      </w:r>
      <w:r w:rsidR="002C6224">
        <w:rPr>
          <w:lang w:bidi="fr-FR"/>
        </w:rPr>
        <w:t xml:space="preserve"> </w:t>
      </w:r>
      <w:sdt>
        <w:sdtPr>
          <w:alias w:val="Entrez le texte du paragraphe :"/>
          <w:tag w:val="Entrez le texte du paragraphe :"/>
          <w:id w:val="1897857704"/>
          <w:placeholder>
            <w:docPart w:val="D4118B04B1E6494EB341CD9E69B28756"/>
          </w:placeholder>
          <w:temporary/>
          <w:showingPlcHdr/>
          <w15:appearance w15:val="hidden"/>
        </w:sdtPr>
        <w:sdtEndPr/>
        <w:sdtContent>
          <w:r w:rsidR="002C6224">
            <w:rPr>
              <w:lang w:bidi="fr-FR"/>
            </w:rPr>
            <w:t>(l’«Accord»). Le présent cahier des charges est soumis aux conditions générales incluses dans le contrat conclu entre les parties et fait partie de celui-ci. Tout terme non défini dans le présent document aura la signification spécifiée dans le contrat.</w:t>
          </w:r>
        </w:sdtContent>
      </w:sdt>
      <w:r w:rsidR="002C6224">
        <w:rPr>
          <w:lang w:bidi="fr-FR"/>
        </w:rPr>
        <w:t xml:space="preserve"> </w:t>
      </w:r>
    </w:p>
    <w:p w:rsidR="009C6C28" w:rsidRDefault="00C17D21">
      <w:pPr>
        <w:pStyle w:val="Titre1"/>
      </w:pPr>
      <w:sdt>
        <w:sdtPr>
          <w:alias w:val="Période d'exécution :"/>
          <w:tag w:val="Période d'exécution :"/>
          <w:id w:val="1447587378"/>
          <w:placeholder>
            <w:docPart w:val="9EAA5E19C0394E17AA629D51CE065932"/>
          </w:placeholder>
          <w:temporary/>
          <w:showingPlcHdr/>
          <w15:appearance w15:val="hidden"/>
        </w:sdtPr>
        <w:sdtEndPr/>
        <w:sdtContent>
          <w:r w:rsidR="002C6224">
            <w:rPr>
              <w:lang w:bidi="fr-FR"/>
            </w:rPr>
            <w:t>Période d'exécution</w:t>
          </w:r>
        </w:sdtContent>
      </w:sdt>
    </w:p>
    <w:p w:rsidR="009C6C28" w:rsidRDefault="00CE1BAD" w:rsidP="00CE1BAD">
      <w:r>
        <w:t>Le projet commence le</w:t>
      </w:r>
      <w:r w:rsidR="002C6224">
        <w:rPr>
          <w:lang w:bidi="fr-FR"/>
        </w:rPr>
        <w:t xml:space="preserve"> </w:t>
      </w:r>
      <w:r>
        <w:t>16/10/2023</w:t>
      </w:r>
      <w:r w:rsidR="002C6224">
        <w:rPr>
          <w:lang w:bidi="fr-FR"/>
        </w:rPr>
        <w:t xml:space="preserve"> </w:t>
      </w:r>
      <w:sdt>
        <w:sdtPr>
          <w:alias w:val="Entrez le texte du paragraphe :"/>
          <w:tag w:val="Entrez le texte du paragraphe :"/>
          <w:id w:val="-2133157353"/>
          <w:placeholder>
            <w:docPart w:val="06AEDD709FC947A381EDE290FB22A8F6"/>
          </w:placeholder>
          <w:temporary/>
          <w:showingPlcHdr/>
          <w15:appearance w15:val="hidden"/>
        </w:sdtPr>
        <w:sdtEndPr/>
        <w:sdtContent>
          <w:r w:rsidR="002C6224">
            <w:rPr>
              <w:lang w:bidi="fr-FR"/>
            </w:rPr>
            <w:t xml:space="preserve">et continuer jusqu’au </w:t>
          </w:r>
        </w:sdtContent>
      </w:sdt>
      <w:r>
        <w:rPr>
          <w:lang w:bidi="fr-FR"/>
        </w:rPr>
        <w:t>05/12/2023</w:t>
      </w:r>
      <w:r w:rsidR="002C6224">
        <w:rPr>
          <w:lang w:bidi="fr-FR"/>
        </w:rPr>
        <w:t>.</w:t>
      </w:r>
    </w:p>
    <w:p w:rsidR="009C6C28" w:rsidRDefault="00C17D21">
      <w:pPr>
        <w:pStyle w:val="Titre1"/>
      </w:pPr>
      <w:sdt>
        <w:sdtPr>
          <w:alias w:val="Livrables :"/>
          <w:tag w:val="Livrables :"/>
          <w:id w:val="1947734691"/>
          <w:placeholder>
            <w:docPart w:val="64FE6AF688184C6892B1FEBEA633A2DA"/>
          </w:placeholder>
          <w:temporary/>
          <w:showingPlcHdr/>
          <w15:appearance w15:val="hidden"/>
        </w:sdtPr>
        <w:sdtEndPr/>
        <w:sdtContent>
          <w:r w:rsidR="002C6224">
            <w:rPr>
              <w:lang w:bidi="fr-FR"/>
            </w:rPr>
            <w:t>Livrables</w:t>
          </w:r>
        </w:sdtContent>
      </w:sdt>
    </w:p>
    <w:p w:rsidR="009C6C28" w:rsidRDefault="00CE1BAD">
      <w:r>
        <w:t xml:space="preserve">Il n’y a aucun </w:t>
      </w:r>
      <w:r w:rsidR="00FA2EAF">
        <w:t>livrable</w:t>
      </w:r>
      <w:r>
        <w:t>.</w:t>
      </w:r>
    </w:p>
    <w:p w:rsidR="009C6C28" w:rsidRDefault="00FA2EAF">
      <w:pPr>
        <w:pStyle w:val="Titre1"/>
      </w:pPr>
      <w:r>
        <w:t>Exigences</w:t>
      </w:r>
    </w:p>
    <w:p w:rsidR="00FA2EAF" w:rsidRDefault="00FA2EAF" w:rsidP="00FA2EAF">
      <w:pPr>
        <w:pStyle w:val="Listepuces"/>
        <w:numPr>
          <w:ilvl w:val="0"/>
          <w:numId w:val="0"/>
        </w:numPr>
        <w:ind w:left="360" w:hanging="360"/>
        <w:rPr>
          <w:b/>
        </w:rPr>
      </w:pPr>
      <w:r w:rsidRPr="00FA2EAF">
        <w:rPr>
          <w:b/>
        </w:rPr>
        <w:t>Exigences Fonctionnelles</w:t>
      </w:r>
    </w:p>
    <w:p w:rsidR="00B52097" w:rsidRPr="00FA2EAF" w:rsidRDefault="00B52097" w:rsidP="00FA2EAF">
      <w:pPr>
        <w:pStyle w:val="Listepuces"/>
        <w:numPr>
          <w:ilvl w:val="0"/>
          <w:numId w:val="0"/>
        </w:numPr>
        <w:ind w:left="360" w:hanging="360"/>
        <w:rPr>
          <w:b/>
        </w:rPr>
      </w:pPr>
    </w:p>
    <w:p w:rsidR="00FA2EAF" w:rsidRDefault="00FA2EAF" w:rsidP="00FA2EAF">
      <w:pPr>
        <w:pStyle w:val="Listepuces"/>
        <w:numPr>
          <w:ilvl w:val="0"/>
          <w:numId w:val="0"/>
        </w:numPr>
        <w:ind w:left="360"/>
      </w:pPr>
      <w:r>
        <w:t>2.1 Ges</w:t>
      </w:r>
      <w:r w:rsidR="00B52097">
        <w:t>tion des Utilisateurs (EXIG_</w:t>
      </w:r>
      <w:r>
        <w:t>001)</w:t>
      </w:r>
    </w:p>
    <w:p w:rsidR="00FA2EAF" w:rsidRDefault="00FA2EAF" w:rsidP="00FA2EAF">
      <w:pPr>
        <w:pStyle w:val="Listepuces"/>
        <w:numPr>
          <w:ilvl w:val="0"/>
          <w:numId w:val="0"/>
        </w:numPr>
        <w:ind w:left="360"/>
      </w:pPr>
    </w:p>
    <w:p w:rsidR="00FA2EAF" w:rsidRDefault="00FA2EAF" w:rsidP="00FA2EAF">
      <w:pPr>
        <w:pStyle w:val="Listepuces"/>
        <w:numPr>
          <w:ilvl w:val="0"/>
          <w:numId w:val="0"/>
        </w:numPr>
        <w:ind w:left="360"/>
      </w:pPr>
      <w:r>
        <w:t>Les utilisateurs doivent pouvoir s'inscrire, se connecter et gérer leur profil.</w:t>
      </w:r>
    </w:p>
    <w:p w:rsidR="00FA2EAF" w:rsidRDefault="00FA2EAF" w:rsidP="00B52097">
      <w:pPr>
        <w:pStyle w:val="Listepuces"/>
        <w:numPr>
          <w:ilvl w:val="0"/>
          <w:numId w:val="0"/>
        </w:numPr>
        <w:ind w:left="360"/>
      </w:pPr>
      <w:r>
        <w:t>Chaque utilisateur doit avoir un nom d'utilisateur unique et un mot de passe sécurisé.</w:t>
      </w:r>
    </w:p>
    <w:p w:rsidR="00B52097" w:rsidRDefault="00B52097" w:rsidP="00FA2EAF">
      <w:pPr>
        <w:pStyle w:val="Listepuces"/>
        <w:numPr>
          <w:ilvl w:val="0"/>
          <w:numId w:val="0"/>
        </w:numPr>
        <w:ind w:left="360"/>
      </w:pPr>
    </w:p>
    <w:p w:rsidR="00B52097" w:rsidRDefault="00B52097" w:rsidP="00B52097">
      <w:pPr>
        <w:pStyle w:val="Listepuces"/>
        <w:numPr>
          <w:ilvl w:val="0"/>
          <w:numId w:val="0"/>
        </w:numPr>
        <w:ind w:left="360" w:hanging="360"/>
      </w:pPr>
    </w:p>
    <w:p w:rsidR="00FA2EAF" w:rsidRDefault="00FA2EAF" w:rsidP="00FA2EAF">
      <w:pPr>
        <w:pStyle w:val="Listepuces"/>
        <w:numPr>
          <w:ilvl w:val="0"/>
          <w:numId w:val="0"/>
        </w:numPr>
        <w:ind w:left="360"/>
      </w:pPr>
      <w:r>
        <w:t>2.</w:t>
      </w:r>
      <w:r w:rsidR="00B52097">
        <w:t>2 Gestion des Projets (EXIG_</w:t>
      </w:r>
      <w:r>
        <w:t>00</w:t>
      </w:r>
      <w:r w:rsidR="00B52097">
        <w:t>2</w:t>
      </w:r>
      <w:r>
        <w:t>)</w:t>
      </w:r>
    </w:p>
    <w:p w:rsidR="00FA2EAF" w:rsidRDefault="00FA2EAF" w:rsidP="00FA2EAF">
      <w:pPr>
        <w:pStyle w:val="Listepuces"/>
        <w:numPr>
          <w:ilvl w:val="0"/>
          <w:numId w:val="0"/>
        </w:numPr>
        <w:ind w:left="360"/>
      </w:pPr>
    </w:p>
    <w:p w:rsidR="00FA2EAF" w:rsidRDefault="00FA2EAF" w:rsidP="00FA2EAF">
      <w:pPr>
        <w:pStyle w:val="Listepuces"/>
        <w:numPr>
          <w:ilvl w:val="0"/>
          <w:numId w:val="0"/>
        </w:numPr>
        <w:ind w:left="360"/>
      </w:pPr>
      <w:r>
        <w:t>Les utilisateurs peuvent créer, éditer et supprimer des projets au sein de leurs équipes.</w:t>
      </w:r>
    </w:p>
    <w:p w:rsidR="00FA2EAF" w:rsidRDefault="00FA2EAF" w:rsidP="00FA2EAF">
      <w:pPr>
        <w:pStyle w:val="Listepuces"/>
        <w:numPr>
          <w:ilvl w:val="0"/>
          <w:numId w:val="0"/>
        </w:numPr>
        <w:ind w:left="360"/>
      </w:pPr>
      <w:r>
        <w:t>Chaque projet peut avoir un nom, une description, une date limite, un budget et des tâches associées.</w:t>
      </w:r>
    </w:p>
    <w:p w:rsidR="00B52097" w:rsidRDefault="00B52097" w:rsidP="00FA2EAF">
      <w:pPr>
        <w:pStyle w:val="Listepuces"/>
        <w:numPr>
          <w:ilvl w:val="0"/>
          <w:numId w:val="0"/>
        </w:numPr>
        <w:ind w:left="360"/>
      </w:pPr>
    </w:p>
    <w:p w:rsidR="00FA2EAF" w:rsidRDefault="00B52097" w:rsidP="00FA2EAF">
      <w:pPr>
        <w:pStyle w:val="Listepuces"/>
        <w:numPr>
          <w:ilvl w:val="0"/>
          <w:numId w:val="0"/>
        </w:numPr>
        <w:ind w:left="360"/>
      </w:pPr>
      <w:r>
        <w:t>2.3 Suivi des Ventes (EXIG_003</w:t>
      </w:r>
      <w:r w:rsidR="00FA2EAF">
        <w:t>)</w:t>
      </w:r>
    </w:p>
    <w:p w:rsidR="00FA2EAF" w:rsidRDefault="00FA2EAF" w:rsidP="00FA2EAF">
      <w:pPr>
        <w:pStyle w:val="Listepuces"/>
        <w:numPr>
          <w:ilvl w:val="0"/>
          <w:numId w:val="0"/>
        </w:numPr>
        <w:ind w:left="360"/>
      </w:pPr>
    </w:p>
    <w:p w:rsidR="00FA2EAF" w:rsidRDefault="00FA2EAF" w:rsidP="00FA2EAF">
      <w:pPr>
        <w:pStyle w:val="Listepuces"/>
        <w:numPr>
          <w:ilvl w:val="0"/>
          <w:numId w:val="0"/>
        </w:numPr>
        <w:ind w:left="360"/>
      </w:pPr>
      <w:r>
        <w:t>Les utilisateurs peuvent enregistrer les données de vente</w:t>
      </w:r>
      <w:r w:rsidR="00B52097">
        <w:t xml:space="preserve"> et les visualiser</w:t>
      </w:r>
      <w:r>
        <w:t>.</w:t>
      </w:r>
    </w:p>
    <w:p w:rsidR="00FA2EAF" w:rsidRDefault="00FA2EAF" w:rsidP="00FA2EAF">
      <w:pPr>
        <w:pStyle w:val="Listepuces"/>
        <w:numPr>
          <w:ilvl w:val="0"/>
          <w:numId w:val="0"/>
        </w:numPr>
        <w:ind w:left="360"/>
      </w:pPr>
      <w:r>
        <w:t>L'application doit générer des rapports de vente basés sur les données enregistrées.</w:t>
      </w:r>
    </w:p>
    <w:p w:rsidR="00B52097" w:rsidRDefault="00B52097" w:rsidP="00FA2EAF">
      <w:pPr>
        <w:pStyle w:val="Listepuces"/>
        <w:numPr>
          <w:ilvl w:val="0"/>
          <w:numId w:val="0"/>
        </w:numPr>
        <w:ind w:left="360"/>
      </w:pPr>
    </w:p>
    <w:p w:rsidR="00FA2EAF" w:rsidRDefault="00B52097" w:rsidP="00FA2EAF">
      <w:pPr>
        <w:pStyle w:val="Listepuces"/>
        <w:numPr>
          <w:ilvl w:val="0"/>
          <w:numId w:val="0"/>
        </w:numPr>
        <w:ind w:left="360"/>
      </w:pPr>
      <w:r>
        <w:t>2.4</w:t>
      </w:r>
      <w:r w:rsidR="00FA2EAF">
        <w:t xml:space="preserve"> Gestion</w:t>
      </w:r>
      <w:r>
        <w:t xml:space="preserve"> des Documents (EXIG_004</w:t>
      </w:r>
      <w:r w:rsidR="00FA2EAF">
        <w:t>)</w:t>
      </w:r>
    </w:p>
    <w:p w:rsidR="00FA2EAF" w:rsidRDefault="00FA2EAF" w:rsidP="00FA2EAF">
      <w:pPr>
        <w:pStyle w:val="Listepuces"/>
        <w:numPr>
          <w:ilvl w:val="0"/>
          <w:numId w:val="0"/>
        </w:numPr>
        <w:ind w:left="360"/>
      </w:pPr>
    </w:p>
    <w:p w:rsidR="00FA2EAF" w:rsidRDefault="00FA2EAF" w:rsidP="00FA2EAF">
      <w:pPr>
        <w:pStyle w:val="Listepuces"/>
        <w:numPr>
          <w:ilvl w:val="0"/>
          <w:numId w:val="0"/>
        </w:numPr>
        <w:ind w:left="360"/>
      </w:pPr>
      <w:r>
        <w:t>Les utilisateurs peuvent téléverser, télécharger et supprimer des documents.</w:t>
      </w:r>
    </w:p>
    <w:p w:rsidR="00FA2EAF" w:rsidRDefault="00FA2EAF" w:rsidP="00FA2EAF">
      <w:pPr>
        <w:pStyle w:val="Listepuces"/>
        <w:numPr>
          <w:ilvl w:val="0"/>
          <w:numId w:val="0"/>
        </w:numPr>
        <w:ind w:left="360"/>
      </w:pPr>
      <w:r>
        <w:lastRenderedPageBreak/>
        <w:t>Les documents doiv</w:t>
      </w:r>
      <w:r w:rsidR="00B52097">
        <w:t xml:space="preserve">ent être classés par </w:t>
      </w:r>
      <w:r>
        <w:t>projets.</w:t>
      </w:r>
    </w:p>
    <w:p w:rsidR="00B52097" w:rsidRDefault="00B52097" w:rsidP="00FA2EAF">
      <w:pPr>
        <w:pStyle w:val="Listepuces"/>
        <w:numPr>
          <w:ilvl w:val="0"/>
          <w:numId w:val="0"/>
        </w:numPr>
        <w:ind w:left="360"/>
      </w:pPr>
    </w:p>
    <w:p w:rsidR="00FA2EAF" w:rsidRDefault="00FA2EAF" w:rsidP="00FA2EAF">
      <w:pPr>
        <w:pStyle w:val="Listepuces"/>
        <w:numPr>
          <w:ilvl w:val="0"/>
          <w:numId w:val="0"/>
        </w:numPr>
        <w:ind w:left="360"/>
      </w:pPr>
      <w:r>
        <w:t>3. Exigences Techniques</w:t>
      </w:r>
    </w:p>
    <w:p w:rsidR="00B52097" w:rsidRDefault="00B52097" w:rsidP="00FA2EAF">
      <w:pPr>
        <w:pStyle w:val="Listepuces"/>
        <w:numPr>
          <w:ilvl w:val="0"/>
          <w:numId w:val="0"/>
        </w:numPr>
        <w:ind w:left="360"/>
      </w:pPr>
    </w:p>
    <w:p w:rsidR="00FA2EAF" w:rsidRDefault="00FA2EAF" w:rsidP="00FA2EAF">
      <w:pPr>
        <w:pStyle w:val="Listepuces"/>
        <w:numPr>
          <w:ilvl w:val="0"/>
          <w:numId w:val="0"/>
        </w:numPr>
        <w:ind w:left="360"/>
      </w:pPr>
      <w:r>
        <w:t xml:space="preserve">L'application doit être développée en utilisant le </w:t>
      </w:r>
      <w:proofErr w:type="spellStart"/>
      <w:r>
        <w:t>framework</w:t>
      </w:r>
      <w:proofErr w:type="spellEnd"/>
      <w:r>
        <w:t xml:space="preserve"> Vue.js pour le </w:t>
      </w:r>
      <w:proofErr w:type="spellStart"/>
      <w:r>
        <w:t>frontend</w:t>
      </w:r>
      <w:proofErr w:type="spellEnd"/>
      <w:r>
        <w:t xml:space="preserve"> et Node.js pour le </w:t>
      </w:r>
      <w:proofErr w:type="spellStart"/>
      <w:r>
        <w:t>backend</w:t>
      </w:r>
      <w:proofErr w:type="spellEnd"/>
      <w:r>
        <w:t>.</w:t>
      </w:r>
    </w:p>
    <w:p w:rsidR="00FA2EAF" w:rsidRDefault="00FA2EAF" w:rsidP="00FA2EAF">
      <w:pPr>
        <w:pStyle w:val="Listepuces"/>
        <w:numPr>
          <w:ilvl w:val="0"/>
          <w:numId w:val="0"/>
        </w:numPr>
        <w:ind w:left="360"/>
      </w:pPr>
      <w:r>
        <w:t>Les données doivent être stockées dans une base de données MySQL.</w:t>
      </w:r>
    </w:p>
    <w:p w:rsidR="00FA2EAF" w:rsidRDefault="00FA2EAF" w:rsidP="00FA2EAF">
      <w:pPr>
        <w:pStyle w:val="Listepuces"/>
        <w:numPr>
          <w:ilvl w:val="0"/>
          <w:numId w:val="0"/>
        </w:numPr>
        <w:ind w:left="360"/>
      </w:pPr>
      <w:r>
        <w:t>L'interface utilisateur doit être conviviale et responsive, accessible depuis les appareils mobiles et les ordinateurs de bureau.</w:t>
      </w:r>
    </w:p>
    <w:p w:rsidR="00B52097" w:rsidRDefault="00B52097" w:rsidP="00FA2EAF">
      <w:pPr>
        <w:pStyle w:val="Listepuces"/>
        <w:numPr>
          <w:ilvl w:val="0"/>
          <w:numId w:val="0"/>
        </w:numPr>
        <w:ind w:left="360"/>
      </w:pPr>
    </w:p>
    <w:p w:rsidR="00FA2EAF" w:rsidRDefault="00FA2EAF" w:rsidP="00FA2EAF">
      <w:pPr>
        <w:pStyle w:val="Listepuces"/>
        <w:numPr>
          <w:ilvl w:val="0"/>
          <w:numId w:val="0"/>
        </w:numPr>
        <w:ind w:left="360"/>
      </w:pPr>
      <w:r>
        <w:t>4. Livrables</w:t>
      </w:r>
    </w:p>
    <w:p w:rsidR="00FA2EAF" w:rsidRDefault="00FA2EAF" w:rsidP="00B52097">
      <w:pPr>
        <w:pStyle w:val="Listepuces"/>
        <w:numPr>
          <w:ilvl w:val="0"/>
          <w:numId w:val="0"/>
        </w:numPr>
        <w:ind w:left="360"/>
      </w:pPr>
      <w:r>
        <w:t>Code source de l'application avec la structure du projet.</w:t>
      </w:r>
      <w:bookmarkStart w:id="0" w:name="_GoBack"/>
      <w:bookmarkEnd w:id="0"/>
    </w:p>
    <w:p w:rsidR="00B52097" w:rsidRDefault="00B52097" w:rsidP="00FA2EAF">
      <w:pPr>
        <w:pStyle w:val="Listepuces"/>
        <w:numPr>
          <w:ilvl w:val="0"/>
          <w:numId w:val="0"/>
        </w:numPr>
        <w:ind w:left="360"/>
      </w:pPr>
    </w:p>
    <w:p w:rsidR="00FA2EAF" w:rsidRDefault="00FA2EAF" w:rsidP="00FA2EAF">
      <w:pPr>
        <w:pStyle w:val="Listepuces"/>
        <w:numPr>
          <w:ilvl w:val="0"/>
          <w:numId w:val="0"/>
        </w:numPr>
        <w:ind w:left="360"/>
      </w:pPr>
      <w:r>
        <w:t>5. Échéancier</w:t>
      </w:r>
    </w:p>
    <w:p w:rsidR="00B52097" w:rsidRDefault="00B52097" w:rsidP="00FA2EAF">
      <w:pPr>
        <w:pStyle w:val="Listepuces"/>
        <w:numPr>
          <w:ilvl w:val="0"/>
          <w:numId w:val="0"/>
        </w:numPr>
        <w:ind w:left="360"/>
      </w:pPr>
      <w:r>
        <w:t>Date de Début : 16/10/2023</w:t>
      </w:r>
    </w:p>
    <w:p w:rsidR="009C6C28" w:rsidRDefault="00FA2EAF" w:rsidP="00FA2EAF">
      <w:pPr>
        <w:pStyle w:val="Listepuces"/>
        <w:numPr>
          <w:ilvl w:val="0"/>
          <w:numId w:val="0"/>
        </w:numPr>
        <w:ind w:left="360"/>
      </w:pPr>
      <w:r>
        <w:t xml:space="preserve">Date de Livraison : </w:t>
      </w:r>
      <w:r w:rsidR="00B52097">
        <w:t>05/12/2023</w:t>
      </w:r>
    </w:p>
    <w:tbl>
      <w:tblPr>
        <w:tblStyle w:val="Tableausignature"/>
        <w:tblW w:w="8667" w:type="dxa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Entrer les noms et les titres des clients et des sociétés dans ce tableau"/>
      </w:tblPr>
      <w:tblGrid>
        <w:gridCol w:w="883"/>
        <w:gridCol w:w="3215"/>
        <w:gridCol w:w="803"/>
        <w:gridCol w:w="884"/>
        <w:gridCol w:w="2882"/>
      </w:tblGrid>
      <w:tr w:rsidR="009C6C28" w:rsidTr="007821FB">
        <w:trPr>
          <w:trHeight w:val="720"/>
        </w:trPr>
        <w:tc>
          <w:tcPr>
            <w:tcW w:w="883" w:type="dxa"/>
            <w:vAlign w:val="bottom"/>
          </w:tcPr>
          <w:p w:rsidR="009C6C28" w:rsidRDefault="009C6C28">
            <w:pPr>
              <w:pStyle w:val="Titreduformulaire"/>
              <w:keepNext/>
              <w:keepLines/>
            </w:pPr>
          </w:p>
        </w:tc>
        <w:tc>
          <w:tcPr>
            <w:tcW w:w="3215" w:type="dxa"/>
            <w:vAlign w:val="bottom"/>
          </w:tcPr>
          <w:p w:rsidR="009C6C28" w:rsidRDefault="00C17D21">
            <w:pPr>
              <w:pStyle w:val="Titreduformulaire"/>
              <w:keepNext/>
              <w:keepLines/>
            </w:pPr>
            <w:sdt>
              <w:sdtPr>
                <w:alias w:val="Nom du client :"/>
                <w:tag w:val="Nom du client :"/>
                <w:id w:val="81570013"/>
                <w:placeholder>
                  <w:docPart w:val="CFBDA17F89BD4D0AB0505148094C2F7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5A605C">
                  <w:t>Corentin LATAPPY</w:t>
                </w:r>
              </w:sdtContent>
            </w:sdt>
          </w:p>
        </w:tc>
        <w:tc>
          <w:tcPr>
            <w:tcW w:w="803" w:type="dxa"/>
            <w:vAlign w:val="bottom"/>
          </w:tcPr>
          <w:p w:rsidR="009C6C28" w:rsidRDefault="009C6C28">
            <w:pPr>
              <w:pStyle w:val="Titreduformulaire"/>
              <w:keepNext/>
              <w:keepLines/>
            </w:pPr>
          </w:p>
        </w:tc>
        <w:tc>
          <w:tcPr>
            <w:tcW w:w="884" w:type="dxa"/>
            <w:vAlign w:val="bottom"/>
          </w:tcPr>
          <w:p w:rsidR="009C6C28" w:rsidRDefault="009C6C28">
            <w:pPr>
              <w:pStyle w:val="Titreduformulaire"/>
              <w:keepNext/>
              <w:keepLines/>
            </w:pPr>
          </w:p>
        </w:tc>
        <w:tc>
          <w:tcPr>
            <w:tcW w:w="2882" w:type="dxa"/>
            <w:vAlign w:val="bottom"/>
          </w:tcPr>
          <w:sdt>
            <w:sdtPr>
              <w:alias w:val="Nom de la société :"/>
              <w:tag w:val="Nom de la société :"/>
              <w:id w:val="-2016684720"/>
              <w:placeholder>
                <w:docPart w:val="8D74D5F4515F4608A26BABD7822D337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:rsidR="009C6C28" w:rsidRDefault="00CE1BAD">
                <w:pPr>
                  <w:pStyle w:val="Titreduformulaire"/>
                  <w:keepNext/>
                  <w:keepLines/>
                </w:pPr>
                <w:r>
                  <w:t>Marius DELAHAY et Ilona BOIZARD</w:t>
                </w:r>
              </w:p>
            </w:sdtContent>
          </w:sdt>
        </w:tc>
      </w:tr>
      <w:tr w:rsidR="009C6C28" w:rsidTr="007821FB">
        <w:trPr>
          <w:trHeight w:val="360"/>
        </w:trPr>
        <w:tc>
          <w:tcPr>
            <w:tcW w:w="883" w:type="dxa"/>
          </w:tcPr>
          <w:p w:rsidR="009C6C28" w:rsidRDefault="00C17D21">
            <w:pPr>
              <w:keepNext/>
              <w:keepLines/>
            </w:pPr>
            <w:sdt>
              <w:sdtPr>
                <w:alias w:val="Nom :"/>
                <w:tag w:val="Nom :"/>
                <w:id w:val="-395903078"/>
                <w:placeholder>
                  <w:docPart w:val="91245EE41B1A4DD7B35D58DD98064990"/>
                </w:placeholder>
                <w:temporary/>
                <w:showingPlcHdr/>
                <w15:appearance w15:val="hidden"/>
              </w:sdtPr>
              <w:sdtEndPr/>
              <w:sdtContent>
                <w:r w:rsidR="009478C7">
                  <w:rPr>
                    <w:lang w:bidi="fr-FR"/>
                  </w:rPr>
                  <w:t>Nom :</w:t>
                </w:r>
              </w:sdtContent>
            </w:sdt>
          </w:p>
        </w:tc>
        <w:tc>
          <w:tcPr>
            <w:tcW w:w="3215" w:type="dxa"/>
            <w:tcBorders>
              <w:top w:val="single" w:sz="4" w:space="0" w:color="F79595" w:themeColor="accent1" w:themeTint="99"/>
            </w:tcBorders>
          </w:tcPr>
          <w:p w:rsidR="009C6C28" w:rsidRDefault="009C6C28">
            <w:pPr>
              <w:keepNext/>
              <w:keepLines/>
            </w:pPr>
          </w:p>
        </w:tc>
        <w:tc>
          <w:tcPr>
            <w:tcW w:w="803" w:type="dxa"/>
          </w:tcPr>
          <w:p w:rsidR="009C6C28" w:rsidRDefault="009C6C28">
            <w:pPr>
              <w:keepNext/>
              <w:keepLines/>
            </w:pPr>
          </w:p>
        </w:tc>
        <w:tc>
          <w:tcPr>
            <w:tcW w:w="884" w:type="dxa"/>
          </w:tcPr>
          <w:p w:rsidR="009C6C28" w:rsidRDefault="00C17D21">
            <w:pPr>
              <w:keepNext/>
              <w:keepLines/>
            </w:pPr>
            <w:sdt>
              <w:sdtPr>
                <w:alias w:val="Nom :"/>
                <w:tag w:val="Nom :"/>
                <w:id w:val="-1952394560"/>
                <w:placeholder>
                  <w:docPart w:val="823F5E41777446028B805561A08F4F11"/>
                </w:placeholder>
                <w:temporary/>
                <w:showingPlcHdr/>
                <w15:appearance w15:val="hidden"/>
              </w:sdtPr>
              <w:sdtEndPr/>
              <w:sdtContent>
                <w:r w:rsidR="009478C7">
                  <w:rPr>
                    <w:lang w:bidi="fr-FR"/>
                  </w:rPr>
                  <w:t>Nom :</w:t>
                </w:r>
              </w:sdtContent>
            </w:sdt>
          </w:p>
        </w:tc>
        <w:tc>
          <w:tcPr>
            <w:tcW w:w="2882" w:type="dxa"/>
            <w:tcBorders>
              <w:top w:val="single" w:sz="4" w:space="0" w:color="F79595" w:themeColor="accent1" w:themeTint="99"/>
            </w:tcBorders>
          </w:tcPr>
          <w:p w:rsidR="009C6C28" w:rsidRDefault="009C6C28">
            <w:pPr>
              <w:keepNext/>
              <w:keepLines/>
            </w:pPr>
          </w:p>
        </w:tc>
      </w:tr>
      <w:tr w:rsidR="009C6C28" w:rsidTr="007821FB">
        <w:trPr>
          <w:trHeight w:val="360"/>
        </w:trPr>
        <w:tc>
          <w:tcPr>
            <w:tcW w:w="883" w:type="dxa"/>
          </w:tcPr>
          <w:p w:rsidR="009C6C28" w:rsidRDefault="00CE1BAD" w:rsidP="00CE1BAD">
            <w:r>
              <w:t>Signature</w:t>
            </w:r>
          </w:p>
        </w:tc>
        <w:tc>
          <w:tcPr>
            <w:tcW w:w="3215" w:type="dxa"/>
          </w:tcPr>
          <w:p w:rsidR="009C6C28" w:rsidRDefault="009C6C28"/>
        </w:tc>
        <w:tc>
          <w:tcPr>
            <w:tcW w:w="803" w:type="dxa"/>
          </w:tcPr>
          <w:p w:rsidR="009C6C28" w:rsidRDefault="009C6C28"/>
        </w:tc>
        <w:tc>
          <w:tcPr>
            <w:tcW w:w="884" w:type="dxa"/>
          </w:tcPr>
          <w:p w:rsidR="009C6C28" w:rsidRDefault="00CE1BAD" w:rsidP="00CE1BAD">
            <w:r>
              <w:t>Signature</w:t>
            </w:r>
          </w:p>
        </w:tc>
        <w:tc>
          <w:tcPr>
            <w:tcW w:w="2882" w:type="dxa"/>
          </w:tcPr>
          <w:p w:rsidR="009C6C28" w:rsidRDefault="009C6C28"/>
        </w:tc>
      </w:tr>
    </w:tbl>
    <w:p w:rsidR="009C6C28" w:rsidRDefault="009C6C28">
      <w:pPr>
        <w:spacing w:before="320"/>
      </w:pPr>
    </w:p>
    <w:sectPr w:rsidR="009C6C28" w:rsidSect="008D2548">
      <w:footerReference w:type="default" r:id="rId9"/>
      <w:headerReference w:type="first" r:id="rId10"/>
      <w:footerReference w:type="first" r:id="rId11"/>
      <w:pgSz w:w="11906" w:h="16838" w:code="9"/>
      <w:pgMar w:top="1080" w:right="1224" w:bottom="1418" w:left="2016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D21" w:rsidRDefault="00C17D21">
      <w:pPr>
        <w:spacing w:after="0" w:line="240" w:lineRule="auto"/>
      </w:pPr>
      <w:r>
        <w:separator/>
      </w:r>
    </w:p>
  </w:endnote>
  <w:endnote w:type="continuationSeparator" w:id="0">
    <w:p w:rsidR="00C17D21" w:rsidRDefault="00C17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u pied de page"/>
    </w:tblPr>
    <w:tblGrid>
      <w:gridCol w:w="7548"/>
      <w:gridCol w:w="1118"/>
    </w:tblGrid>
    <w:tr w:rsidR="00FA68E1" w:rsidTr="000B25ED">
      <w:tc>
        <w:tcPr>
          <w:tcW w:w="4355" w:type="pct"/>
        </w:tcPr>
        <w:p w:rsidR="00FA68E1" w:rsidRDefault="00C17D21" w:rsidP="00FA68E1">
          <w:pPr>
            <w:pStyle w:val="Pieddepage"/>
          </w:pPr>
          <w:sdt>
            <w:sdtPr>
              <w:alias w:val="Cahier des charges pour :"/>
              <w:tag w:val="Cahier des charges pour :"/>
              <w:id w:val="-737478360"/>
              <w:placeholder>
                <w:docPart w:val="5DDFB49FEE3743ADA44530BEB7BC8470"/>
              </w:placeholder>
              <w:temporary/>
              <w:showingPlcHdr/>
              <w15:appearance w15:val="hidden"/>
            </w:sdtPr>
            <w:sdtEndPr/>
            <w:sdtContent>
              <w:r w:rsidR="008D2548">
                <w:rPr>
                  <w:lang w:bidi="fr-FR"/>
                </w:rPr>
                <w:t>Cahier des charges</w:t>
              </w:r>
            </w:sdtContent>
          </w:sdt>
          <w:r w:rsidR="00FA68E1">
            <w:rPr>
              <w:lang w:bidi="fr-FR"/>
            </w:rPr>
            <w:t xml:space="preserve"> pour </w:t>
          </w:r>
          <w:sdt>
            <w:sdtPr>
              <w:alias w:val="Nom du client :"/>
              <w:tag w:val="Nom du client :"/>
              <w:id w:val="-1471122458"/>
              <w:placeholde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r w:rsidR="005A605C">
                <w:t>Corentin LATAPPY</w:t>
              </w:r>
            </w:sdtContent>
          </w:sdt>
          <w:r w:rsidR="00FA68E1">
            <w:rPr>
              <w:lang w:bidi="fr-FR"/>
            </w:rPr>
            <w:t xml:space="preserve"> </w:t>
          </w:r>
          <w:r w:rsidR="00FA68E1">
            <w:rPr>
              <w:lang w:bidi="fr-FR"/>
            </w:rPr>
            <w:sym w:font="Wingdings" w:char="F0A0"/>
          </w:r>
          <w:sdt>
            <w:sdtPr>
              <w:alias w:val="Date du Cahier des charges :"/>
              <w:tag w:val="Date du Cahier des charges :"/>
              <w:id w:val="1338111185"/>
              <w:placeholde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5A605C">
                <w:t>16/10/2023</w:t>
              </w:r>
            </w:sdtContent>
          </w:sdt>
        </w:p>
      </w:tc>
      <w:tc>
        <w:tcPr>
          <w:tcW w:w="645" w:type="pct"/>
        </w:tcPr>
        <w:p w:rsidR="00FA68E1" w:rsidRDefault="00FA68E1" w:rsidP="00FA68E1">
          <w:pPr>
            <w:pStyle w:val="Pieddepage"/>
          </w:pPr>
          <w:r>
            <w:rPr>
              <w:lang w:bidi="fr-FR"/>
            </w:rPr>
            <w:fldChar w:fldCharType="begin"/>
          </w:r>
          <w:r>
            <w:rPr>
              <w:lang w:bidi="fr-FR"/>
            </w:rPr>
            <w:instrText xml:space="preserve"> PAGE   \* MERGEFORMAT </w:instrText>
          </w:r>
          <w:r>
            <w:rPr>
              <w:lang w:bidi="fr-FR"/>
            </w:rPr>
            <w:fldChar w:fldCharType="separate"/>
          </w:r>
          <w:r w:rsidR="00B52097">
            <w:rPr>
              <w:noProof/>
              <w:lang w:bidi="fr-FR"/>
            </w:rPr>
            <w:t>2</w:t>
          </w:r>
          <w:r>
            <w:rPr>
              <w:noProof/>
              <w:lang w:bidi="fr-FR"/>
            </w:rPr>
            <w:fldChar w:fldCharType="end"/>
          </w:r>
        </w:p>
      </w:tc>
    </w:tr>
  </w:tbl>
  <w:p w:rsidR="009C6C28" w:rsidRDefault="009C6C28" w:rsidP="00FA68E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u pied de page"/>
    </w:tblPr>
    <w:tblGrid>
      <w:gridCol w:w="7548"/>
      <w:gridCol w:w="1118"/>
    </w:tblGrid>
    <w:tr w:rsidR="00051324" w:rsidTr="00D41B39">
      <w:tc>
        <w:tcPr>
          <w:tcW w:w="4355" w:type="pct"/>
        </w:tcPr>
        <w:p w:rsidR="00051324" w:rsidRDefault="00C17D21" w:rsidP="00051324">
          <w:pPr>
            <w:pStyle w:val="Pieddepage"/>
          </w:pPr>
          <w:sdt>
            <w:sdtPr>
              <w:alias w:val="Cahier des charges pour :"/>
              <w:tag w:val="Cahier des charges pour :"/>
              <w:id w:val="-2062086782"/>
              <w:placeholder/>
              <w:temporary/>
              <w:showingPlcHdr/>
              <w15:appearance w15:val="hidden"/>
            </w:sdtPr>
            <w:sdtEndPr/>
            <w:sdtContent>
              <w:r w:rsidR="00051324">
                <w:rPr>
                  <w:lang w:bidi="fr-FR"/>
                </w:rPr>
                <w:t>Cahier des charges</w:t>
              </w:r>
            </w:sdtContent>
          </w:sdt>
          <w:r w:rsidR="00051324">
            <w:rPr>
              <w:lang w:bidi="fr-FR"/>
            </w:rPr>
            <w:t xml:space="preserve"> pour </w:t>
          </w:r>
          <w:sdt>
            <w:sdtPr>
              <w:alias w:val="Nom du client :"/>
              <w:tag w:val="Nom du client :"/>
              <w:id w:val="2100288948"/>
              <w:placeholde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r w:rsidR="005A605C">
                <w:t>Corentin LATAPPY</w:t>
              </w:r>
            </w:sdtContent>
          </w:sdt>
          <w:r w:rsidR="00051324">
            <w:rPr>
              <w:lang w:bidi="fr-FR"/>
            </w:rPr>
            <w:sym w:font="Wingdings" w:char="F0A0"/>
          </w:r>
          <w:r w:rsidR="00051324">
            <w:rPr>
              <w:lang w:bidi="fr-FR"/>
            </w:rPr>
            <w:t xml:space="preserve"> </w:t>
          </w:r>
          <w:sdt>
            <w:sdtPr>
              <w:alias w:val="Date du Cahier des charges :"/>
              <w:tag w:val="Date du Cahier des charges :"/>
              <w:id w:val="-1451003134"/>
              <w:placeholde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5A605C">
                <w:t>16/10/2023</w:t>
              </w:r>
            </w:sdtContent>
          </w:sdt>
        </w:p>
      </w:tc>
      <w:tc>
        <w:tcPr>
          <w:tcW w:w="645" w:type="pct"/>
        </w:tcPr>
        <w:p w:rsidR="00051324" w:rsidRDefault="00051324" w:rsidP="00051324">
          <w:pPr>
            <w:pStyle w:val="Pieddepage"/>
          </w:pPr>
          <w:r>
            <w:rPr>
              <w:lang w:bidi="fr-FR"/>
            </w:rPr>
            <w:fldChar w:fldCharType="begin"/>
          </w:r>
          <w:r>
            <w:rPr>
              <w:lang w:bidi="fr-FR"/>
            </w:rPr>
            <w:instrText xml:space="preserve"> PAGE   \* MERGEFORMAT </w:instrText>
          </w:r>
          <w:r>
            <w:rPr>
              <w:lang w:bidi="fr-FR"/>
            </w:rPr>
            <w:fldChar w:fldCharType="separate"/>
          </w:r>
          <w:r w:rsidR="00B52097">
            <w:rPr>
              <w:noProof/>
              <w:lang w:bidi="fr-FR"/>
            </w:rPr>
            <w:t>1</w:t>
          </w:r>
          <w:r>
            <w:rPr>
              <w:noProof/>
              <w:lang w:bidi="fr-FR"/>
            </w:rPr>
            <w:fldChar w:fldCharType="end"/>
          </w:r>
        </w:p>
      </w:tc>
    </w:tr>
  </w:tbl>
  <w:p w:rsidR="00E223AE" w:rsidRDefault="00E223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D21" w:rsidRDefault="00C17D21">
      <w:pPr>
        <w:spacing w:after="0" w:line="240" w:lineRule="auto"/>
      </w:pPr>
      <w:r>
        <w:separator/>
      </w:r>
    </w:p>
  </w:footnote>
  <w:footnote w:type="continuationSeparator" w:id="0">
    <w:p w:rsidR="00C17D21" w:rsidRDefault="00C17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3AE" w:rsidRDefault="00051324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99160D" wp14:editId="50479F51">
              <wp:simplePos x="0" y="0"/>
              <wp:positionH relativeFrom="leftMargin">
                <wp:posOffset>549910</wp:posOffset>
              </wp:positionH>
              <wp:positionV relativeFrom="margin">
                <wp:posOffset>0</wp:posOffset>
              </wp:positionV>
              <wp:extent cx="1005840" cy="5733288"/>
              <wp:effectExtent l="0" t="0" r="0" b="0"/>
              <wp:wrapNone/>
              <wp:docPr id="22" name="Zone de texte 22" descr="Titre du docu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" cy="57332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1324" w:rsidRDefault="00C17D21" w:rsidP="00051324">
                          <w:pPr>
                            <w:pStyle w:val="Titre"/>
                          </w:pPr>
                          <w:sdt>
                            <w:sdtPr>
                              <w:alias w:val="Cahier des charges"/>
                              <w:tag w:val="Cahier des charges"/>
                              <w:id w:val="-1468654071"/>
                              <w:placeholder>
                                <w:docPart w:val="5DDFB49FEE3743ADA44530BEB7BC8470"/>
                              </w:placeholder>
                              <w15:appearance w15:val="hidden"/>
                            </w:sdtPr>
                            <w:sdtEndPr/>
                            <w:sdtContent>
                              <w:r w:rsidR="00313EF9">
                                <w:rPr>
                                  <w:lang w:bidi="fr-FR"/>
                                </w:rPr>
                                <w:t>Cahier des charges</w:t>
                              </w:r>
                            </w:sdtContent>
                          </w:sdt>
                          <w:r w:rsidR="00313EF9"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15000</wp14:pctWidth>
              </wp14:sizeRelH>
              <wp14:sizeRelV relativeFrom="margin">
                <wp14:pctHeight>75000</wp14:pctHeight>
              </wp14:sizeRelV>
            </wp:anchor>
          </w:drawing>
        </mc:Choice>
        <mc:Fallback>
          <w:pict>
            <v:shapetype w14:anchorId="2A99160D"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26" type="#_x0000_t202" alt="Titre du document" style="position:absolute;margin-left:43.3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" filled="f" stroked="f" strokeweight=".5pt">
              <v:textbox style="layout-flow:vertical;mso-layout-flow-alt:bottom-to-top;mso-fit-shape-to-text:t" inset="0,14.4pt,18pt">
                <w:txbxContent>
                  <w:p w:rsidR="00051324" w:rsidRDefault="00C17D21" w:rsidP="00051324">
                    <w:pPr>
                      <w:pStyle w:val="Titre"/>
                    </w:pPr>
                    <w:sdt>
                      <w:sdtPr>
                        <w:alias w:val="Cahier des charges"/>
                        <w:tag w:val="Cahier des charges"/>
                        <w:id w:val="-1468654071"/>
                        <w:placeholder>
                          <w:docPart w:val="5DDFB49FEE3743ADA44530BEB7BC8470"/>
                        </w:placeholder>
                        <w15:appearance w15:val="hidden"/>
                      </w:sdtPr>
                      <w:sdtEndPr/>
                      <w:sdtContent>
                        <w:r w:rsidR="00313EF9">
                          <w:rPr>
                            <w:lang w:bidi="fr-FR"/>
                          </w:rPr>
                          <w:t>Cahier des charges</w:t>
                        </w:r>
                      </w:sdtContent>
                    </w:sdt>
                    <w:r w:rsidR="00313EF9"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4A4E5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C648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2A5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8091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7CEF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0CE1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885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7EC7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76E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EA61E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265D88"/>
    <w:multiLevelType w:val="hybridMultilevel"/>
    <w:tmpl w:val="0400F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5C"/>
    <w:rsid w:val="00011CC2"/>
    <w:rsid w:val="00051324"/>
    <w:rsid w:val="00114AFA"/>
    <w:rsid w:val="00114CAF"/>
    <w:rsid w:val="00154E3F"/>
    <w:rsid w:val="00175D7F"/>
    <w:rsid w:val="002164DC"/>
    <w:rsid w:val="002C6224"/>
    <w:rsid w:val="00313EF9"/>
    <w:rsid w:val="0032517A"/>
    <w:rsid w:val="00430971"/>
    <w:rsid w:val="00461138"/>
    <w:rsid w:val="0046686E"/>
    <w:rsid w:val="004842A5"/>
    <w:rsid w:val="004958EB"/>
    <w:rsid w:val="0052319D"/>
    <w:rsid w:val="005611EC"/>
    <w:rsid w:val="005762C3"/>
    <w:rsid w:val="005A2DD8"/>
    <w:rsid w:val="005A605C"/>
    <w:rsid w:val="005D5C74"/>
    <w:rsid w:val="00654881"/>
    <w:rsid w:val="006A203A"/>
    <w:rsid w:val="006B23CE"/>
    <w:rsid w:val="007821FB"/>
    <w:rsid w:val="007F2EA4"/>
    <w:rsid w:val="008D2548"/>
    <w:rsid w:val="008D7ECD"/>
    <w:rsid w:val="00944E1A"/>
    <w:rsid w:val="009478C7"/>
    <w:rsid w:val="009B0A6C"/>
    <w:rsid w:val="009C6C28"/>
    <w:rsid w:val="009F3C00"/>
    <w:rsid w:val="00A1349D"/>
    <w:rsid w:val="00A27041"/>
    <w:rsid w:val="00B52097"/>
    <w:rsid w:val="00B55DE2"/>
    <w:rsid w:val="00B74C65"/>
    <w:rsid w:val="00C17D21"/>
    <w:rsid w:val="00CE1BAD"/>
    <w:rsid w:val="00D04347"/>
    <w:rsid w:val="00DB279F"/>
    <w:rsid w:val="00E10A0E"/>
    <w:rsid w:val="00E17772"/>
    <w:rsid w:val="00E223AE"/>
    <w:rsid w:val="00EC6DDE"/>
    <w:rsid w:val="00FA2EAF"/>
    <w:rsid w:val="00FA68E1"/>
    <w:rsid w:val="00FF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276A82"/>
  <w15:chartTrackingRefBased/>
  <w15:docId w15:val="{8E88DF6B-7BAC-406C-B4AF-A7D10508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fr-FR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DD8"/>
  </w:style>
  <w:style w:type="paragraph" w:styleId="Titre1">
    <w:name w:val="heading 1"/>
    <w:basedOn w:val="Normal"/>
    <w:next w:val="Normal"/>
    <w:link w:val="Titre1Car"/>
    <w:uiPriority w:val="9"/>
    <w:qFormat/>
    <w:rsid w:val="005A2DD8"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2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2D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2D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2D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2D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Textedelespacerserv">
    <w:name w:val="Placeholder Text"/>
    <w:basedOn w:val="Policepardfaut"/>
    <w:uiPriority w:val="99"/>
    <w:semiHidden/>
    <w:rsid w:val="005A2DD8"/>
    <w:rPr>
      <w:color w:val="DF1010" w:themeColor="accent1" w:themeShade="BF"/>
    </w:rPr>
  </w:style>
  <w:style w:type="paragraph" w:styleId="Titre">
    <w:name w:val="Title"/>
    <w:basedOn w:val="Normal"/>
    <w:next w:val="Normal"/>
    <w:link w:val="TitreC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ous-titre">
    <w:name w:val="Subtitle"/>
    <w:basedOn w:val="Normal"/>
    <w:next w:val="Normal"/>
    <w:link w:val="Sous-titreC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3"/>
    <w:rPr>
      <w:b/>
      <w:bCs/>
      <w:sz w:val="28"/>
      <w:szCs w:val="28"/>
    </w:rPr>
  </w:style>
  <w:style w:type="paragraph" w:styleId="Sansinterligne">
    <w:name w:val="No Spacing"/>
    <w:uiPriority w:val="1"/>
    <w:qFormat/>
    <w:pPr>
      <w:spacing w:before="60" w:after="0" w:line="240" w:lineRule="auto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A2DD8"/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ableaudeconseils">
    <w:name w:val="Tableau de conseils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xtedeconseil">
    <w:name w:val="Texte de conseil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ne">
    <w:name w:val="Icône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ducahierdescharges">
    <w:name w:val="Tableau du cahier des charges"/>
    <w:basedOn w:val="TableauNormal"/>
    <w:uiPriority w:val="99"/>
    <w:rsid w:val="005A2DD8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1010" w:themeFill="accent1" w:themeFillShade="BF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Tableaudedisposition">
    <w:name w:val="Tableau de disposition"/>
    <w:basedOn w:val="Tableau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Titreduformulaire">
    <w:name w:val="Titre du formulaire"/>
    <w:basedOn w:val="Normal"/>
    <w:next w:val="Normal"/>
    <w:uiPriority w:val="2"/>
    <w:qFormat/>
    <w:rsid w:val="005A2DD8"/>
    <w:pPr>
      <w:spacing w:before="80" w:after="60" w:line="240" w:lineRule="auto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customStyle="1" w:styleId="Nom">
    <w:name w:val="Nom"/>
    <w:basedOn w:val="Normal"/>
    <w:uiPriority w:val="2"/>
    <w:qFormat/>
    <w:rsid w:val="005A2DD8"/>
    <w:pPr>
      <w:spacing w:before="60" w:after="60" w:line="240" w:lineRule="auto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</w:style>
  <w:style w:type="character" w:styleId="lev">
    <w:name w:val="Strong"/>
    <w:basedOn w:val="Policepardfaut"/>
    <w:uiPriority w:val="10"/>
    <w:unhideWhenUsed/>
    <w:qFormat/>
    <w:rPr>
      <w:b/>
      <w:bCs/>
    </w:rPr>
  </w:style>
  <w:style w:type="paragraph" w:styleId="Formuledepolitesse">
    <w:name w:val="Closing"/>
    <w:basedOn w:val="Normal"/>
    <w:link w:val="FormuledepolitesseCar"/>
    <w:uiPriority w:val="11"/>
    <w:unhideWhenUsed/>
    <w:qFormat/>
    <w:pPr>
      <w:spacing w:before="720" w:after="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11"/>
  </w:style>
  <w:style w:type="table" w:customStyle="1" w:styleId="Tableausignature">
    <w:name w:val="Tableau signature"/>
    <w:basedOn w:val="TableauNormal"/>
    <w:uiPriority w:val="99"/>
    <w:pPr>
      <w:spacing w:after="0" w:line="240" w:lineRule="auto"/>
    </w:pPr>
    <w:tblPr/>
  </w:style>
  <w:style w:type="paragraph" w:styleId="Listepuces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Pr>
      <w:i/>
      <w:iCs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5A2DD8"/>
    <w:rPr>
      <w:rFonts w:asciiTheme="majorHAnsi" w:eastAsiaTheme="majorEastAsia" w:hAnsiTheme="majorHAnsi" w:cstheme="majorBidi"/>
      <w:color w:val="DF1010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2DD8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A2DD8"/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A2DD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A2DD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5A2DD8"/>
    <w:rPr>
      <w:i/>
      <w:iCs/>
      <w:color w:val="DF1010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A2DD8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A2DD8"/>
    <w:rPr>
      <w:i/>
      <w:iCs/>
      <w:color w:val="DF1010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A2DD8"/>
    <w:rPr>
      <w:b/>
      <w:bCs/>
      <w:caps w:val="0"/>
      <w:smallCaps/>
      <w:color w:val="DF1010" w:themeColor="accent1" w:themeShade="BF"/>
      <w:spacing w:val="5"/>
    </w:rPr>
  </w:style>
  <w:style w:type="paragraph" w:styleId="Normalcentr">
    <w:name w:val="Block Text"/>
    <w:basedOn w:val="Normal"/>
    <w:uiPriority w:val="99"/>
    <w:semiHidden/>
    <w:unhideWhenUsed/>
    <w:rsid w:val="005A2DD8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5A2DD8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5A2DD8"/>
    <w:rPr>
      <w:color w:val="295A66" w:themeColor="accent4" w:themeShade="80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A2DD8"/>
    <w:rPr>
      <w:color w:val="595959" w:themeColor="text1" w:themeTint="A6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7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7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8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boizard\AppData\Roaming\Microsoft\Templates\Cahier%20des%20charges%20(conception%20modern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74D5F4515F4608A26BABD7822D33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38E390-BE19-4DD2-B6D0-620D52492164}"/>
      </w:docPartPr>
      <w:docPartBody>
        <w:p w:rsidR="00000000" w:rsidRDefault="001F62FE">
          <w:pPr>
            <w:pStyle w:val="8D74D5F4515F4608A26BABD7822D3379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6B419642A04F48FCA3817CCD41A712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821351-4D7A-4896-B3ED-6905302C4E2F}"/>
      </w:docPartPr>
      <w:docPartBody>
        <w:p w:rsidR="00000000" w:rsidRDefault="001F62FE">
          <w:pPr>
            <w:pStyle w:val="6B419642A04F48FCA3817CCD41A71254"/>
          </w:pPr>
          <w:r>
            <w:rPr>
              <w:lang w:bidi="fr-FR"/>
            </w:rPr>
            <w:t>Adresse de la société</w:t>
          </w:r>
        </w:p>
      </w:docPartBody>
    </w:docPart>
    <w:docPart>
      <w:docPartPr>
        <w:name w:val="AA35D6A9EC8140E8B75D2EBD14B08E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FF653-F153-480C-BA18-27CEA966D457}"/>
      </w:docPartPr>
      <w:docPartBody>
        <w:p w:rsidR="00000000" w:rsidRDefault="001F62FE">
          <w:pPr>
            <w:pStyle w:val="AA35D6A9EC8140E8B75D2EBD14B08E0F"/>
          </w:pPr>
          <w:r>
            <w:rPr>
              <w:lang w:bidi="fr-FR"/>
            </w:rPr>
            <w:t>Code postal, Ville</w:t>
          </w:r>
        </w:p>
      </w:docPartBody>
    </w:docPart>
    <w:docPart>
      <w:docPartPr>
        <w:name w:val="326E90D361344C579ED88FDD68D858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758C63-94F4-4520-A93C-59A393E1F4F3}"/>
      </w:docPartPr>
      <w:docPartBody>
        <w:p w:rsidR="00000000" w:rsidRDefault="001F62FE">
          <w:pPr>
            <w:pStyle w:val="326E90D361344C579ED88FDD68D858F9"/>
          </w:pPr>
          <w:r>
            <w:rPr>
              <w:rStyle w:val="Textedelespacerserv"/>
              <w:lang w:bidi="fr-FR"/>
            </w:rPr>
            <w:t>Nom du client</w:t>
          </w:r>
        </w:p>
      </w:docPartBody>
    </w:docPart>
    <w:docPart>
      <w:docPartPr>
        <w:name w:val="D1568DA041FB4191B052E49930BE80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3370CC-690F-43B8-9261-BEDBCF84C9BF}"/>
      </w:docPartPr>
      <w:docPartBody>
        <w:p w:rsidR="00000000" w:rsidRDefault="001F62FE">
          <w:pPr>
            <w:pStyle w:val="D1568DA041FB4191B052E49930BE80ED"/>
          </w:pPr>
          <w:r>
            <w:rPr>
              <w:lang w:bidi="fr-FR"/>
            </w:rPr>
            <w:t>Date</w:t>
          </w:r>
        </w:p>
      </w:docPartBody>
    </w:docPart>
    <w:docPart>
      <w:docPartPr>
        <w:name w:val="CF9390061A684CDFBC1099BF7055A8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7FBB3F-EE6F-4ADF-99B4-149E81743142}"/>
      </w:docPartPr>
      <w:docPartBody>
        <w:p w:rsidR="00000000" w:rsidRDefault="001F62FE">
          <w:pPr>
            <w:pStyle w:val="CF9390061A684CDFBC1099BF7055A8D0"/>
          </w:pPr>
          <w:r>
            <w:rPr>
              <w:lang w:bidi="fr-FR"/>
            </w:rPr>
            <w:t>Services effectués par :</w:t>
          </w:r>
        </w:p>
      </w:docPartBody>
    </w:docPart>
    <w:docPart>
      <w:docPartPr>
        <w:name w:val="DF03178528A1431C9908A4AA6F4967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080D37-51C0-4FF6-A148-01FF92EE4E29}"/>
      </w:docPartPr>
      <w:docPartBody>
        <w:p w:rsidR="00000000" w:rsidRDefault="001F62FE">
          <w:pPr>
            <w:pStyle w:val="DF03178528A1431C9908A4AA6F496787"/>
          </w:pPr>
          <w:r>
            <w:rPr>
              <w:lang w:bidi="fr-FR"/>
            </w:rPr>
            <w:t>Services effectués pour :</w:t>
          </w:r>
        </w:p>
      </w:docPartBody>
    </w:docPart>
    <w:docPart>
      <w:docPartPr>
        <w:name w:val="C4CE76BA17EA4D8AA0FC725E7D1077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8CC15F-153B-4592-AF5B-7DBEE147A2AA}"/>
      </w:docPartPr>
      <w:docPartBody>
        <w:p w:rsidR="00000000" w:rsidRDefault="001F62FE">
          <w:pPr>
            <w:pStyle w:val="C4CE76BA17EA4D8AA0FC725E7D1077E4"/>
          </w:pPr>
          <w:r w:rsidRPr="002C6224">
            <w:rPr>
              <w:lang w:bidi="fr-FR"/>
            </w:rPr>
            <w:t>Date</w:t>
          </w:r>
        </w:p>
      </w:docPartBody>
    </w:docPart>
    <w:docPart>
      <w:docPartPr>
        <w:name w:val="CFBDA17F89BD4D0AB0505148094C2F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BC4987-B657-4F1D-9389-314A2EAE4C2E}"/>
      </w:docPartPr>
      <w:docPartBody>
        <w:p w:rsidR="00000000" w:rsidRDefault="001F62FE">
          <w:pPr>
            <w:pStyle w:val="CFBDA17F89BD4D0AB0505148094C2F76"/>
          </w:pPr>
          <w:r>
            <w:rPr>
              <w:lang w:bidi="fr-FR"/>
            </w:rPr>
            <w:t>Nom du client</w:t>
          </w:r>
        </w:p>
      </w:docPartBody>
    </w:docPart>
    <w:docPart>
      <w:docPartPr>
        <w:name w:val="118A1EF701084041AADCE276D2F2DF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3D6379-4412-45D9-886A-350815A8F41E}"/>
      </w:docPartPr>
      <w:docPartBody>
        <w:p w:rsidR="00000000" w:rsidRDefault="001F62FE">
          <w:pPr>
            <w:pStyle w:val="118A1EF701084041AADCE276D2F2DFCD"/>
          </w:pPr>
          <w:r>
            <w:rPr>
              <w:lang w:bidi="fr-FR"/>
            </w:rPr>
            <w:t>Le cahier des charges (SOW) est émis en vertu du présent contrat de service de cons</w:t>
          </w:r>
          <w:r>
            <w:rPr>
              <w:lang w:bidi="fr-FR"/>
            </w:rPr>
            <w:t>ultant entre</w:t>
          </w:r>
        </w:p>
      </w:docPartBody>
    </w:docPart>
    <w:docPart>
      <w:docPartPr>
        <w:name w:val="C543A9CFC98B42188626869EAD1EF1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B02FD9-5C40-4CAF-BDB2-20837F3444AB}"/>
      </w:docPartPr>
      <w:docPartBody>
        <w:p w:rsidR="00000000" w:rsidRDefault="001F62FE">
          <w:pPr>
            <w:pStyle w:val="C543A9CFC98B42188626869EAD1EF18F"/>
          </w:pPr>
          <w:r>
            <w:rPr>
              <w:lang w:bidi="fr-FR"/>
            </w:rPr>
            <w:t>(« Client») et</w:t>
          </w:r>
        </w:p>
      </w:docPartBody>
    </w:docPart>
    <w:docPart>
      <w:docPartPr>
        <w:name w:val="45A6D3F9D61D4A448C8C6F7846BBC9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DB8B01-3CFA-4689-8CE4-8CDC5974ABB8}"/>
      </w:docPartPr>
      <w:docPartBody>
        <w:p w:rsidR="00000000" w:rsidRDefault="001F62FE">
          <w:pPr>
            <w:pStyle w:val="45A6D3F9D61D4A448C8C6F7846BBC9F3"/>
          </w:pPr>
          <w:r>
            <w:rPr>
              <w:rStyle w:val="Textedelespacerserv"/>
              <w:lang w:bidi="fr-FR"/>
            </w:rPr>
            <w:t>Nom de la société</w:t>
          </w:r>
        </w:p>
      </w:docPartBody>
    </w:docPart>
    <w:docPart>
      <w:docPartPr>
        <w:name w:val="875992ABB9C643A3A4BAD44D9349BC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6706A1-15B0-43BE-BA50-282FA0B87A90}"/>
      </w:docPartPr>
      <w:docPartBody>
        <w:p w:rsidR="00000000" w:rsidRDefault="001F62FE">
          <w:pPr>
            <w:pStyle w:val="875992ABB9C643A3A4BAD44D9349BC3B"/>
          </w:pPr>
          <w:r>
            <w:rPr>
              <w:lang w:bidi="fr-FR"/>
            </w:rPr>
            <w:t>(« Fournisseur »), en date d'effet de</w:t>
          </w:r>
        </w:p>
      </w:docPartBody>
    </w:docPart>
    <w:docPart>
      <w:docPartPr>
        <w:name w:val="D4118B04B1E6494EB341CD9E69B287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60212E-8057-4CAB-874C-E61AB2D42CB2}"/>
      </w:docPartPr>
      <w:docPartBody>
        <w:p w:rsidR="00000000" w:rsidRDefault="001F62FE">
          <w:pPr>
            <w:pStyle w:val="D4118B04B1E6494EB341CD9E69B28756"/>
          </w:pPr>
          <w:r>
            <w:rPr>
              <w:lang w:bidi="fr-FR"/>
            </w:rPr>
            <w:t xml:space="preserve">(l’«Accord»). Le présent cahier des charges est soumis aux conditions générales incluses dans le contrat conclu entre les parties et fait partie de celui-ci. Tout terme non défini dans </w:t>
          </w:r>
          <w:r>
            <w:rPr>
              <w:lang w:bidi="fr-FR"/>
            </w:rPr>
            <w:t>le présent document aura la signification spécifiée dans le contrat.</w:t>
          </w:r>
        </w:p>
      </w:docPartBody>
    </w:docPart>
    <w:docPart>
      <w:docPartPr>
        <w:name w:val="9EAA5E19C0394E17AA629D51CE0659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1E9787-2650-4E34-8A48-4F2D9F05CC04}"/>
      </w:docPartPr>
      <w:docPartBody>
        <w:p w:rsidR="00000000" w:rsidRDefault="001F62FE">
          <w:pPr>
            <w:pStyle w:val="9EAA5E19C0394E17AA629D51CE065932"/>
          </w:pPr>
          <w:r>
            <w:rPr>
              <w:lang w:bidi="fr-FR"/>
            </w:rPr>
            <w:t>Période d'exécution</w:t>
          </w:r>
        </w:p>
      </w:docPartBody>
    </w:docPart>
    <w:docPart>
      <w:docPartPr>
        <w:name w:val="06AEDD709FC947A381EDE290FB22A8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8D91B3-1C3E-4D99-AF19-3006A30339A2}"/>
      </w:docPartPr>
      <w:docPartBody>
        <w:p w:rsidR="00000000" w:rsidRDefault="001F62FE">
          <w:pPr>
            <w:pStyle w:val="06AEDD709FC947A381EDE290FB22A8F6"/>
          </w:pPr>
          <w:r>
            <w:rPr>
              <w:lang w:bidi="fr-FR"/>
            </w:rPr>
            <w:t xml:space="preserve">et continuer jusqu’au </w:t>
          </w:r>
        </w:p>
      </w:docPartBody>
    </w:docPart>
    <w:docPart>
      <w:docPartPr>
        <w:name w:val="64FE6AF688184C6892B1FEBEA633A2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B03A8C-7AD3-451C-A5AA-9D26E5B42F88}"/>
      </w:docPartPr>
      <w:docPartBody>
        <w:p w:rsidR="00000000" w:rsidRDefault="001F62FE">
          <w:pPr>
            <w:pStyle w:val="64FE6AF688184C6892B1FEBEA633A2DA"/>
          </w:pPr>
          <w:r>
            <w:rPr>
              <w:lang w:bidi="fr-FR"/>
            </w:rPr>
            <w:t>Livrables</w:t>
          </w:r>
        </w:p>
      </w:docPartBody>
    </w:docPart>
    <w:docPart>
      <w:docPartPr>
        <w:name w:val="91245EE41B1A4DD7B35D58DD980649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34EB02-1D90-4DF8-BD69-C60AC5C68C79}"/>
      </w:docPartPr>
      <w:docPartBody>
        <w:p w:rsidR="00000000" w:rsidRDefault="001F62FE">
          <w:pPr>
            <w:pStyle w:val="91245EE41B1A4DD7B35D58DD98064990"/>
          </w:pPr>
          <w:r>
            <w:rPr>
              <w:lang w:bidi="fr-FR"/>
            </w:rPr>
            <w:t>Nom :</w:t>
          </w:r>
        </w:p>
      </w:docPartBody>
    </w:docPart>
    <w:docPart>
      <w:docPartPr>
        <w:name w:val="823F5E41777446028B805561A08F4F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D78D0A-0585-459A-A3C5-AC9E03CFFEDA}"/>
      </w:docPartPr>
      <w:docPartBody>
        <w:p w:rsidR="00000000" w:rsidRDefault="001F62FE">
          <w:pPr>
            <w:pStyle w:val="823F5E41777446028B805561A08F4F11"/>
          </w:pPr>
          <w:r>
            <w:rPr>
              <w:lang w:bidi="fr-FR"/>
            </w:rPr>
            <w:t>Nom :</w:t>
          </w:r>
        </w:p>
      </w:docPartBody>
    </w:docPart>
    <w:docPart>
      <w:docPartPr>
        <w:name w:val="5DDFB49FEE3743ADA44530BEB7BC84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CD23B7-8EFA-423C-80B4-CAEE82C98089}"/>
      </w:docPartPr>
      <w:docPartBody>
        <w:p w:rsidR="00000000" w:rsidRDefault="001F62FE">
          <w:pPr>
            <w:pStyle w:val="5DDFB49FEE3743ADA44530BEB7BC8470"/>
          </w:pPr>
          <w:r w:rsidRPr="00D95D00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FE"/>
    <w:rsid w:val="001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D74D5F4515F4608A26BABD7822D3379">
    <w:name w:val="8D74D5F4515F4608A26BABD7822D3379"/>
  </w:style>
  <w:style w:type="paragraph" w:customStyle="1" w:styleId="6B419642A04F48FCA3817CCD41A71254">
    <w:name w:val="6B419642A04F48FCA3817CCD41A71254"/>
  </w:style>
  <w:style w:type="paragraph" w:customStyle="1" w:styleId="AA35D6A9EC8140E8B75D2EBD14B08E0F">
    <w:name w:val="AA35D6A9EC8140E8B75D2EBD14B08E0F"/>
  </w:style>
  <w:style w:type="paragraph" w:customStyle="1" w:styleId="9E42ED44ECB142029A0F550935CCDBCE">
    <w:name w:val="9E42ED44ECB142029A0F550935CCDBCE"/>
  </w:style>
  <w:style w:type="character" w:styleId="Textedelespacerserv">
    <w:name w:val="Placeholder Text"/>
    <w:basedOn w:val="Policepardfaut"/>
    <w:uiPriority w:val="99"/>
    <w:semiHidden/>
    <w:rPr>
      <w:color w:val="2E74B5" w:themeColor="accent1" w:themeShade="BF"/>
    </w:rPr>
  </w:style>
  <w:style w:type="paragraph" w:customStyle="1" w:styleId="F91B9B89561B4D85AAE051DE23345053">
    <w:name w:val="F91B9B89561B4D85AAE051DE23345053"/>
  </w:style>
  <w:style w:type="paragraph" w:customStyle="1" w:styleId="B349D434A13B46968A5CD76E4E28FF1A">
    <w:name w:val="B349D434A13B46968A5CD76E4E28FF1A"/>
  </w:style>
  <w:style w:type="paragraph" w:customStyle="1" w:styleId="326E90D361344C579ED88FDD68D858F9">
    <w:name w:val="326E90D361344C579ED88FDD68D858F9"/>
  </w:style>
  <w:style w:type="paragraph" w:customStyle="1" w:styleId="D1568DA041FB4191B052E49930BE80ED">
    <w:name w:val="D1568DA041FB4191B052E49930BE80ED"/>
  </w:style>
  <w:style w:type="paragraph" w:customStyle="1" w:styleId="CF9390061A684CDFBC1099BF7055A8D0">
    <w:name w:val="CF9390061A684CDFBC1099BF7055A8D0"/>
  </w:style>
  <w:style w:type="paragraph" w:customStyle="1" w:styleId="DF03178528A1431C9908A4AA6F496787">
    <w:name w:val="DF03178528A1431C9908A4AA6F496787"/>
  </w:style>
  <w:style w:type="paragraph" w:customStyle="1" w:styleId="C4CE76BA17EA4D8AA0FC725E7D1077E4">
    <w:name w:val="C4CE76BA17EA4D8AA0FC725E7D1077E4"/>
  </w:style>
  <w:style w:type="paragraph" w:customStyle="1" w:styleId="CFBDA17F89BD4D0AB0505148094C2F76">
    <w:name w:val="CFBDA17F89BD4D0AB0505148094C2F76"/>
  </w:style>
  <w:style w:type="paragraph" w:customStyle="1" w:styleId="40968E4CE8FF46F18BDB1746BD34D076">
    <w:name w:val="40968E4CE8FF46F18BDB1746BD34D076"/>
  </w:style>
  <w:style w:type="paragraph" w:customStyle="1" w:styleId="D618E22DF51E49C081653D0DFE377A41">
    <w:name w:val="D618E22DF51E49C081653D0DFE377A41"/>
  </w:style>
  <w:style w:type="paragraph" w:customStyle="1" w:styleId="BB70EE57E2D9490B90BA373E03E29345">
    <w:name w:val="BB70EE57E2D9490B90BA373E03E29345"/>
  </w:style>
  <w:style w:type="paragraph" w:customStyle="1" w:styleId="B231954B1F694480A294F9ED51AAE229">
    <w:name w:val="B231954B1F694480A294F9ED51AAE229"/>
  </w:style>
  <w:style w:type="paragraph" w:customStyle="1" w:styleId="Textedeconseil">
    <w:name w:val="Texte de conseil"/>
    <w:basedOn w:val="Normal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6F42112FE693475C84A66C35747DFE60">
    <w:name w:val="6F42112FE693475C84A66C35747DFE60"/>
  </w:style>
  <w:style w:type="paragraph" w:customStyle="1" w:styleId="118A1EF701084041AADCE276D2F2DFCD">
    <w:name w:val="118A1EF701084041AADCE276D2F2DFCD"/>
  </w:style>
  <w:style w:type="paragraph" w:customStyle="1" w:styleId="C543A9CFC98B42188626869EAD1EF18F">
    <w:name w:val="C543A9CFC98B42188626869EAD1EF18F"/>
  </w:style>
  <w:style w:type="paragraph" w:customStyle="1" w:styleId="45A6D3F9D61D4A448C8C6F7846BBC9F3">
    <w:name w:val="45A6D3F9D61D4A448C8C6F7846BBC9F3"/>
  </w:style>
  <w:style w:type="paragraph" w:customStyle="1" w:styleId="875992ABB9C643A3A4BAD44D9349BC3B">
    <w:name w:val="875992ABB9C643A3A4BAD44D9349BC3B"/>
  </w:style>
  <w:style w:type="paragraph" w:customStyle="1" w:styleId="F4285F196B294149BB07195C348AC7C1">
    <w:name w:val="F4285F196B294149BB07195C348AC7C1"/>
  </w:style>
  <w:style w:type="paragraph" w:customStyle="1" w:styleId="D4118B04B1E6494EB341CD9E69B28756">
    <w:name w:val="D4118B04B1E6494EB341CD9E69B28756"/>
  </w:style>
  <w:style w:type="paragraph" w:customStyle="1" w:styleId="ABB4E8740882447FBF482DBF40E09912">
    <w:name w:val="ABB4E8740882447FBF482DBF40E09912"/>
  </w:style>
  <w:style w:type="paragraph" w:customStyle="1" w:styleId="CC2461F12D704CC8A352A1C53C377ED1">
    <w:name w:val="CC2461F12D704CC8A352A1C53C377ED1"/>
  </w:style>
  <w:style w:type="paragraph" w:customStyle="1" w:styleId="ABBB79052E8842048676205440EE82BE">
    <w:name w:val="ABBB79052E8842048676205440EE82BE"/>
  </w:style>
  <w:style w:type="paragraph" w:customStyle="1" w:styleId="11A12A109BE64DE19EA8F1B0FD5301E0">
    <w:name w:val="11A12A109BE64DE19EA8F1B0FD5301E0"/>
  </w:style>
  <w:style w:type="paragraph" w:customStyle="1" w:styleId="D2A1532808764C198758A4C3C4854ECC">
    <w:name w:val="D2A1532808764C198758A4C3C4854ECC"/>
  </w:style>
  <w:style w:type="paragraph" w:customStyle="1" w:styleId="40ADF12000134D158359C8400BEB6C81">
    <w:name w:val="40ADF12000134D158359C8400BEB6C81"/>
  </w:style>
  <w:style w:type="paragraph" w:customStyle="1" w:styleId="9EAA5E19C0394E17AA629D51CE065932">
    <w:name w:val="9EAA5E19C0394E17AA629D51CE065932"/>
  </w:style>
  <w:style w:type="paragraph" w:customStyle="1" w:styleId="706CF58EEF5346B2B043A1E13AE171AE">
    <w:name w:val="706CF58EEF5346B2B043A1E13AE171AE"/>
  </w:style>
  <w:style w:type="paragraph" w:customStyle="1" w:styleId="F5D37988DE77439AB30C9EF3148749DC">
    <w:name w:val="F5D37988DE77439AB30C9EF3148749DC"/>
  </w:style>
  <w:style w:type="paragraph" w:customStyle="1" w:styleId="06AEDD709FC947A381EDE290FB22A8F6">
    <w:name w:val="06AEDD709FC947A381EDE290FB22A8F6"/>
  </w:style>
  <w:style w:type="paragraph" w:customStyle="1" w:styleId="3899CC39FD104FF5A8984603D0471E76">
    <w:name w:val="3899CC39FD104FF5A8984603D0471E76"/>
  </w:style>
  <w:style w:type="paragraph" w:customStyle="1" w:styleId="AC01412BF22A4D4587460A5F856876A6">
    <w:name w:val="AC01412BF22A4D4587460A5F856876A6"/>
  </w:style>
  <w:style w:type="paragraph" w:customStyle="1" w:styleId="4E8460F7FAF742F3B1ADA4DBE58B06E1">
    <w:name w:val="4E8460F7FAF742F3B1ADA4DBE58B06E1"/>
  </w:style>
  <w:style w:type="paragraph" w:customStyle="1" w:styleId="F9B707123C19472896853B4D8A4902E9">
    <w:name w:val="F9B707123C19472896853B4D8A4902E9"/>
  </w:style>
  <w:style w:type="paragraph" w:customStyle="1" w:styleId="F4BF32A9DB7B46DBA8A0086432D477F0">
    <w:name w:val="F4BF32A9DB7B46DBA8A0086432D477F0"/>
  </w:style>
  <w:style w:type="paragraph" w:customStyle="1" w:styleId="9906FAE2DF8B4359B029CE51BA92D703">
    <w:name w:val="9906FAE2DF8B4359B029CE51BA92D703"/>
  </w:style>
  <w:style w:type="paragraph" w:customStyle="1" w:styleId="64FE6AF688184C6892B1FEBEA633A2DA">
    <w:name w:val="64FE6AF688184C6892B1FEBEA633A2DA"/>
  </w:style>
  <w:style w:type="paragraph" w:customStyle="1" w:styleId="F92E46E596B747B58DADA5322901AFF2">
    <w:name w:val="F92E46E596B747B58DADA5322901AFF2"/>
  </w:style>
  <w:style w:type="paragraph" w:customStyle="1" w:styleId="E9CD78E09BF7425388D1E4E0F227FF94">
    <w:name w:val="E9CD78E09BF7425388D1E4E0F227FF94"/>
  </w:style>
  <w:style w:type="paragraph" w:customStyle="1" w:styleId="6428310C794F48569CD4F577CC69770D">
    <w:name w:val="6428310C794F48569CD4F577CC69770D"/>
  </w:style>
  <w:style w:type="paragraph" w:customStyle="1" w:styleId="FC0672F5ECD84B3CBB08C1E3382F0C2D">
    <w:name w:val="FC0672F5ECD84B3CBB08C1E3382F0C2D"/>
  </w:style>
  <w:style w:type="paragraph" w:customStyle="1" w:styleId="AB66DFA56BEE4F468EC620A7377533F0">
    <w:name w:val="AB66DFA56BEE4F468EC620A7377533F0"/>
  </w:style>
  <w:style w:type="paragraph" w:customStyle="1" w:styleId="4BD708F009E0458C9CF8635817501378">
    <w:name w:val="4BD708F009E0458C9CF8635817501378"/>
  </w:style>
  <w:style w:type="paragraph" w:customStyle="1" w:styleId="62941295131546A5A32434C80CC90933">
    <w:name w:val="62941295131546A5A32434C80CC90933"/>
  </w:style>
  <w:style w:type="paragraph" w:customStyle="1" w:styleId="6B57B1405B8648348704D8310EFAF6E6">
    <w:name w:val="6B57B1405B8648348704D8310EFAF6E6"/>
  </w:style>
  <w:style w:type="paragraph" w:customStyle="1" w:styleId="E49BA2A998A3417889F4030011FCD009">
    <w:name w:val="E49BA2A998A3417889F4030011FCD009"/>
  </w:style>
  <w:style w:type="paragraph" w:customStyle="1" w:styleId="6C48A36BC5FE4F6997BBECFC54DE0832">
    <w:name w:val="6C48A36BC5FE4F6997BBECFC54DE0832"/>
  </w:style>
  <w:style w:type="paragraph" w:customStyle="1" w:styleId="5DCFE23A1F094FAF9908BA9FE4B2D62C">
    <w:name w:val="5DCFE23A1F094FAF9908BA9FE4B2D62C"/>
  </w:style>
  <w:style w:type="paragraph" w:customStyle="1" w:styleId="3DA2C68EB1F5437F961315233B48B66D">
    <w:name w:val="3DA2C68EB1F5437F961315233B48B66D"/>
  </w:style>
  <w:style w:type="paragraph" w:customStyle="1" w:styleId="001E7C4B829B497AB7CEB95ECD543D13">
    <w:name w:val="001E7C4B829B497AB7CEB95ECD543D13"/>
  </w:style>
  <w:style w:type="paragraph" w:customStyle="1" w:styleId="DB9BBC5759BF415D80E94D47CF15FF80">
    <w:name w:val="DB9BBC5759BF415D80E94D47CF15FF80"/>
  </w:style>
  <w:style w:type="paragraph" w:customStyle="1" w:styleId="CB2204E2B1A449519E7DFA6544E7C627">
    <w:name w:val="CB2204E2B1A449519E7DFA6544E7C627"/>
  </w:style>
  <w:style w:type="paragraph" w:customStyle="1" w:styleId="ABA0E0FEE9BA46C5BC0C271299717602">
    <w:name w:val="ABA0E0FEE9BA46C5BC0C271299717602"/>
  </w:style>
  <w:style w:type="paragraph" w:customStyle="1" w:styleId="FBD504F974C247818F90A38301D9D296">
    <w:name w:val="FBD504F974C247818F90A38301D9D296"/>
  </w:style>
  <w:style w:type="paragraph" w:customStyle="1" w:styleId="63537BF47DDB4FAF805F09BA1953B33E">
    <w:name w:val="63537BF47DDB4FAF805F09BA1953B33E"/>
  </w:style>
  <w:style w:type="paragraph" w:customStyle="1" w:styleId="2243F45F7195427DB3140FC6084ED256">
    <w:name w:val="2243F45F7195427DB3140FC6084ED256"/>
  </w:style>
  <w:style w:type="paragraph" w:customStyle="1" w:styleId="B044707CDBDC459DA1A5DB0475DAF7C6">
    <w:name w:val="B044707CDBDC459DA1A5DB0475DAF7C6"/>
  </w:style>
  <w:style w:type="paragraph" w:customStyle="1" w:styleId="B60C0EDAE3B4451CA7465A71783FEC44">
    <w:name w:val="B60C0EDAE3B4451CA7465A71783FEC44"/>
  </w:style>
  <w:style w:type="paragraph" w:customStyle="1" w:styleId="7DCCCC064F5348C3BFAD5BAFD8FD7002">
    <w:name w:val="7DCCCC064F5348C3BFAD5BAFD8FD7002"/>
  </w:style>
  <w:style w:type="paragraph" w:customStyle="1" w:styleId="C1607170BF31464A9382AF79762C8B6A">
    <w:name w:val="C1607170BF31464A9382AF79762C8B6A"/>
  </w:style>
  <w:style w:type="paragraph" w:customStyle="1" w:styleId="AC94D8B18EA64978A6D99A27B8F88B7C">
    <w:name w:val="AC94D8B18EA64978A6D99A27B8F88B7C"/>
  </w:style>
  <w:style w:type="paragraph" w:customStyle="1" w:styleId="BDE90C3866644F63AD518B2D25570D13">
    <w:name w:val="BDE90C3866644F63AD518B2D25570D13"/>
  </w:style>
  <w:style w:type="paragraph" w:customStyle="1" w:styleId="30E3FEEB45D248F5A242EA60175B675C">
    <w:name w:val="30E3FEEB45D248F5A242EA60175B675C"/>
  </w:style>
  <w:style w:type="paragraph" w:customStyle="1" w:styleId="3BBCA29EB2B0404A9E02E26F81CF51E5">
    <w:name w:val="3BBCA29EB2B0404A9E02E26F81CF51E5"/>
  </w:style>
  <w:style w:type="paragraph" w:customStyle="1" w:styleId="573FA31A61C04DCD92636244FB3A7427">
    <w:name w:val="573FA31A61C04DCD92636244FB3A7427"/>
  </w:style>
  <w:style w:type="paragraph" w:customStyle="1" w:styleId="AE3A32CD431841E7B77ED75C95DC9D68">
    <w:name w:val="AE3A32CD431841E7B77ED75C95DC9D68"/>
  </w:style>
  <w:style w:type="paragraph" w:customStyle="1" w:styleId="224A5D98F41B466695CE5B16AE01ECAA">
    <w:name w:val="224A5D98F41B466695CE5B16AE01ECAA"/>
  </w:style>
  <w:style w:type="paragraph" w:customStyle="1" w:styleId="2B32F82D747E4069B3CEAFF816C5A159">
    <w:name w:val="2B32F82D747E4069B3CEAFF816C5A159"/>
  </w:style>
  <w:style w:type="paragraph" w:customStyle="1" w:styleId="FEBC02CC20B14861967C4CBF055A8E81">
    <w:name w:val="FEBC02CC20B14861967C4CBF055A8E81"/>
  </w:style>
  <w:style w:type="paragraph" w:customStyle="1" w:styleId="34A676E85AD648AEBA9542DB5BD11632">
    <w:name w:val="34A676E85AD648AEBA9542DB5BD11632"/>
  </w:style>
  <w:style w:type="paragraph" w:customStyle="1" w:styleId="5751AF45B1A8480780569BF6743D979E">
    <w:name w:val="5751AF45B1A8480780569BF6743D979E"/>
  </w:style>
  <w:style w:type="paragraph" w:customStyle="1" w:styleId="2F1DB7D2AC0B4087A3C1F9BD0F7A6E99">
    <w:name w:val="2F1DB7D2AC0B4087A3C1F9BD0F7A6E99"/>
  </w:style>
  <w:style w:type="paragraph" w:customStyle="1" w:styleId="0BC43C2FEFE149B2B562BA4F5C22B684">
    <w:name w:val="0BC43C2FEFE149B2B562BA4F5C22B684"/>
  </w:style>
  <w:style w:type="paragraph" w:customStyle="1" w:styleId="575137DA84B84E63A1858F9DBC41B7C9">
    <w:name w:val="575137DA84B84E63A1858F9DBC41B7C9"/>
  </w:style>
  <w:style w:type="paragraph" w:customStyle="1" w:styleId="FE1D189DEA4B4A9CB5C81DFED13BD58D">
    <w:name w:val="FE1D189DEA4B4A9CB5C81DFED13BD58D"/>
  </w:style>
  <w:style w:type="paragraph" w:customStyle="1" w:styleId="0431BC9687FC4361BBFC4E211848CE6C">
    <w:name w:val="0431BC9687FC4361BBFC4E211848CE6C"/>
  </w:style>
  <w:style w:type="paragraph" w:customStyle="1" w:styleId="30CFA91A3D9640E99403900954C084CA">
    <w:name w:val="30CFA91A3D9640E99403900954C084CA"/>
  </w:style>
  <w:style w:type="paragraph" w:customStyle="1" w:styleId="CEC44F8F43464E20BB039B69325CB36E">
    <w:name w:val="CEC44F8F43464E20BB039B69325CB36E"/>
  </w:style>
  <w:style w:type="paragraph" w:customStyle="1" w:styleId="7FBC91B725414E33AB8A503897513BA8">
    <w:name w:val="7FBC91B725414E33AB8A503897513BA8"/>
  </w:style>
  <w:style w:type="paragraph" w:customStyle="1" w:styleId="C4012728BA024A2D8E9693D308D9FFFB">
    <w:name w:val="C4012728BA024A2D8E9693D308D9FFFB"/>
  </w:style>
  <w:style w:type="paragraph" w:customStyle="1" w:styleId="7064566879204C5FBD41E972C69C9C1F">
    <w:name w:val="7064566879204C5FBD41E972C69C9C1F"/>
  </w:style>
  <w:style w:type="paragraph" w:customStyle="1" w:styleId="D9FAFF23AFBD4984AAECE899386BCDF3">
    <w:name w:val="D9FAFF23AFBD4984AAECE899386BCDF3"/>
  </w:style>
  <w:style w:type="paragraph" w:customStyle="1" w:styleId="76E0B33E0CAF4CE8896648B2E4F80669">
    <w:name w:val="76E0B33E0CAF4CE8896648B2E4F80669"/>
  </w:style>
  <w:style w:type="paragraph" w:customStyle="1" w:styleId="9DADC6B12EA242249B08C0C74E19111F">
    <w:name w:val="9DADC6B12EA242249B08C0C74E19111F"/>
  </w:style>
  <w:style w:type="paragraph" w:customStyle="1" w:styleId="F735E7F888B74024863CE0B4D4896824">
    <w:name w:val="F735E7F888B74024863CE0B4D4896824"/>
  </w:style>
  <w:style w:type="paragraph" w:customStyle="1" w:styleId="75A44B2E36F84FAB8825F719DBE1D7B4">
    <w:name w:val="75A44B2E36F84FAB8825F719DBE1D7B4"/>
  </w:style>
  <w:style w:type="paragraph" w:customStyle="1" w:styleId="4D8F78C1760C4A32A8B024B2D754BD7C">
    <w:name w:val="4D8F78C1760C4A32A8B024B2D754BD7C"/>
  </w:style>
  <w:style w:type="paragraph" w:customStyle="1" w:styleId="30328CB6060240229F6D07604E2B132C">
    <w:name w:val="30328CB6060240229F6D07604E2B132C"/>
  </w:style>
  <w:style w:type="paragraph" w:customStyle="1" w:styleId="F4C4DC76AA3144BCBB2B12756DB76FDF">
    <w:name w:val="F4C4DC76AA3144BCBB2B12756DB76FDF"/>
  </w:style>
  <w:style w:type="character" w:styleId="lev">
    <w:name w:val="Strong"/>
    <w:basedOn w:val="Policepardfaut"/>
    <w:uiPriority w:val="10"/>
    <w:unhideWhenUsed/>
    <w:qFormat/>
    <w:rPr>
      <w:b/>
      <w:bCs/>
    </w:rPr>
  </w:style>
  <w:style w:type="paragraph" w:customStyle="1" w:styleId="D284283245CD431F80AC86C7B95F2E59">
    <w:name w:val="D284283245CD431F80AC86C7B95F2E59"/>
  </w:style>
  <w:style w:type="paragraph" w:customStyle="1" w:styleId="C5F7BE3C6273465A9319032CBBB6F849">
    <w:name w:val="C5F7BE3C6273465A9319032CBBB6F849"/>
  </w:style>
  <w:style w:type="paragraph" w:customStyle="1" w:styleId="0827A637F3C2452D850C79442EDBC7B5">
    <w:name w:val="0827A637F3C2452D850C79442EDBC7B5"/>
  </w:style>
  <w:style w:type="paragraph" w:customStyle="1" w:styleId="91E4C810799E490EB140389BD2F9471C">
    <w:name w:val="91E4C810799E490EB140389BD2F9471C"/>
  </w:style>
  <w:style w:type="paragraph" w:customStyle="1" w:styleId="91245EE41B1A4DD7B35D58DD98064990">
    <w:name w:val="91245EE41B1A4DD7B35D58DD98064990"/>
  </w:style>
  <w:style w:type="paragraph" w:customStyle="1" w:styleId="823F5E41777446028B805561A08F4F11">
    <w:name w:val="823F5E41777446028B805561A08F4F11"/>
  </w:style>
  <w:style w:type="paragraph" w:customStyle="1" w:styleId="71E44BCCD897465CA806A7807CB62A75">
    <w:name w:val="71E44BCCD897465CA806A7807CB62A75"/>
  </w:style>
  <w:style w:type="paragraph" w:customStyle="1" w:styleId="CF24D0AABA0D473F995417A53C9EE4C6">
    <w:name w:val="CF24D0AABA0D473F995417A53C9EE4C6"/>
  </w:style>
  <w:style w:type="paragraph" w:customStyle="1" w:styleId="5DDFB49FEE3743ADA44530BEB7BC8470">
    <w:name w:val="5DDFB49FEE3743ADA44530BEB7BC84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Ilona BOIZARD</CompanyAddress>
  <CompanyPhone/>
  <CompanyFax/>
  <CompanyEmail>33400 Talence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Cahier des charges (conception moderne).dotx</Template>
  <TotalTime>333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&lt;Period of Performance&gt;</vt:lpstr>
      <vt:lpstr>&lt;Engagement Resources&gt;</vt:lpstr>
      <vt:lpstr>&lt;Scope of Work&gt;</vt:lpstr>
      <vt:lpstr>&lt;Deliverable Materials&gt;</vt:lpstr>
      <vt:lpstr>&lt;Contractor Responsibilities&gt;</vt:lpstr>
      <vt:lpstr>&lt;Client Responsibilities&gt;</vt:lpstr>
      <vt:lpstr>&lt;Fee Schedule&gt;</vt:lpstr>
      <vt:lpstr>&lt;Out-of-Pocket Expenses / Invoice Procedures&gt;</vt:lpstr>
      <vt:lpstr>&lt;Completion Criteria&gt;</vt:lpstr>
      <vt:lpstr>&lt;Assumptions&gt;</vt:lpstr>
      <vt:lpstr>&lt;Project Change Control Procedure&gt;</vt:lpstr>
    </vt:vector>
  </TitlesOfParts>
  <Company>Marius DELAHAY et Ilona BOIZARD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Boizard Ilona</dc:creator>
  <cp:keywords>16/10/2023</cp:keywords>
  <dc:description/>
  <cp:lastModifiedBy>Boizard Ilona</cp:lastModifiedBy>
  <cp:revision>3</cp:revision>
  <dcterms:created xsi:type="dcterms:W3CDTF">2023-10-18T08:52:00Z</dcterms:created>
  <dcterms:modified xsi:type="dcterms:W3CDTF">2023-10-18T14:29:00Z</dcterms:modified>
  <cp:contentStatus>Corentin LATAPPY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